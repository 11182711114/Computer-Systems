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37" w:rsidRDefault="00EB0016" w:rsidP="00097598">
      <w:pPr>
        <w:pStyle w:val="Uppsatstitel"/>
      </w:pPr>
      <w:r>
        <w:t xml:space="preserve">Rapport för </w:t>
      </w:r>
      <w:r w:rsidR="00B266F0">
        <w:t>Lab</w:t>
      </w:r>
      <w:r>
        <w:t>oration</w:t>
      </w:r>
      <w:r w:rsidR="00EB01AC">
        <w:t xml:space="preserve"> 3</w:t>
      </w:r>
    </w:p>
    <w:p w:rsidR="005C25C2" w:rsidRDefault="00237E70" w:rsidP="00237E70">
      <w:pPr>
        <w:pStyle w:val="Underrubrik"/>
      </w:pPr>
      <w:r>
        <w:t>31/03/16</w:t>
      </w:r>
    </w:p>
    <w:p w:rsidR="00237E70" w:rsidRDefault="00237E70" w:rsidP="00237E70"/>
    <w:p w:rsidR="00237E70" w:rsidRPr="00237E70" w:rsidRDefault="00237E70" w:rsidP="00237E70"/>
    <w:p w:rsidR="00F43F5F" w:rsidRDefault="00EB01AC" w:rsidP="00F43F5F">
      <w:pPr>
        <w:pStyle w:val="Undertitel"/>
      </w:pPr>
      <w:r>
        <w:t>Fredrik Larsson</w:t>
      </w:r>
      <w:r w:rsidR="00F43F5F">
        <w:t xml:space="preserve">, </w:t>
      </w:r>
      <w:r>
        <w:t>9306278111</w:t>
      </w:r>
    </w:p>
    <w:p w:rsidR="00F43F5F" w:rsidRPr="006838E7" w:rsidRDefault="00F43F5F" w:rsidP="007F511E">
      <w:pPr>
        <w:pStyle w:val="Undertitel"/>
      </w:pPr>
    </w:p>
    <w:p w:rsidR="007A723F" w:rsidRPr="006838E7" w:rsidRDefault="00BC29B0" w:rsidP="00110AD4">
      <w:pPr>
        <w:rPr>
          <w:rFonts w:ascii="Verdana" w:hAnsi="Verdana"/>
          <w:color w:val="17365D" w:themeColor="text2" w:themeShade="BF"/>
          <w:sz w:val="28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5664835</wp:posOffset>
                </wp:positionV>
                <wp:extent cx="1652270" cy="8858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C43" w:rsidRPr="00BC29B0" w:rsidRDefault="00EB01AC" w:rsidP="00BC29B0">
                            <w:pPr>
                              <w:jc w:val="center"/>
                              <w:rPr>
                                <w:rFonts w:ascii="Verdana" w:hAnsi="Verdana"/>
                                <w:color w:val="002F5F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F5F"/>
                                <w:sz w:val="112"/>
                                <w:szCs w:val="112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8.9pt;margin-top:446.05pt;width:130.1pt;height:69.7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" filled="f" stroked="f">
                <v:textbox>
                  <w:txbxContent>
                    <w:p w:rsidR="00EC6C43" w:rsidRPr="00BC29B0" w:rsidRDefault="00EB01AC" w:rsidP="00BC29B0">
                      <w:pPr>
                        <w:jc w:val="center"/>
                        <w:rPr>
                          <w:rFonts w:ascii="Verdana" w:hAnsi="Verdana"/>
                          <w:color w:val="002F5F"/>
                          <w:sz w:val="112"/>
                          <w:szCs w:val="112"/>
                        </w:rPr>
                      </w:pPr>
                      <w:r>
                        <w:rPr>
                          <w:rFonts w:ascii="Verdana" w:hAnsi="Verdana"/>
                          <w:color w:val="002F5F"/>
                          <w:sz w:val="112"/>
                          <w:szCs w:val="112"/>
                        </w:rPr>
                        <w:t>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5C2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margin">
                  <wp:align>bottom</wp:align>
                </wp:positionV>
                <wp:extent cx="3719830" cy="1838325"/>
                <wp:effectExtent l="0" t="0" r="1270" b="3175"/>
                <wp:wrapSquare wrapText="bothSides"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830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6C43" w:rsidRPr="00850C39" w:rsidRDefault="00EC6C43" w:rsidP="00BC29B0">
                            <w:pPr>
                              <w:pStyle w:val="Textruta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Institutionen</w:t>
                            </w:r>
                            <w:r w:rsidRPr="00850C3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för data- och systemvetenskap,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Stockholms universitet</w:t>
                            </w:r>
                          </w:p>
                          <w:p w:rsidR="00EC6C43" w:rsidRPr="006838E7" w:rsidRDefault="00EC6C43" w:rsidP="00037FAA">
                            <w:pPr>
                              <w:pStyle w:val="Textruta"/>
                            </w:pPr>
                          </w:p>
                          <w:p w:rsidR="00EC6C43" w:rsidRPr="00557F6E" w:rsidRDefault="00EB01AC" w:rsidP="00037FAA">
                            <w:pPr>
                              <w:pStyle w:val="Textruta"/>
                            </w:pPr>
                            <w:r>
                              <w:t>Datorsystem</w:t>
                            </w:r>
                            <w:r w:rsidR="00EC6C43">
                              <w:t xml:space="preserve"> </w:t>
                            </w:r>
                            <w:r>
                              <w:t>DA</w:t>
                            </w:r>
                          </w:p>
                          <w:p w:rsidR="00EC6C43" w:rsidRPr="00F130C8" w:rsidRDefault="00EC6C43" w:rsidP="00037FAA">
                            <w:pPr>
                              <w:pStyle w:val="Textruta"/>
                            </w:pPr>
                            <w:r>
                              <w:t>Vårterminen</w:t>
                            </w:r>
                            <w:r w:rsidRPr="00883298">
                              <w:t xml:space="preserve"> 20</w:t>
                            </w:r>
                            <w:r w:rsidR="00EB01AC"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0;width:292.9pt;height:144.7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" filled="f" stroked="f">
                <v:textbox inset=",,,0">
                  <w:txbxContent>
                    <w:p w:rsidR="00EC6C43" w:rsidRPr="00850C39" w:rsidRDefault="00EC6C43" w:rsidP="00BC29B0">
                      <w:pPr>
                        <w:pStyle w:val="Textruta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Institutionen</w:t>
                      </w:r>
                      <w:r w:rsidRPr="00850C39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för data- och systemvetenskap,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Stockholms universitet</w:t>
                      </w:r>
                    </w:p>
                    <w:p w:rsidR="00EC6C43" w:rsidRPr="006838E7" w:rsidRDefault="00EC6C43" w:rsidP="00037FAA">
                      <w:pPr>
                        <w:pStyle w:val="Textruta"/>
                      </w:pPr>
                    </w:p>
                    <w:p w:rsidR="00EC6C43" w:rsidRPr="00557F6E" w:rsidRDefault="00EB01AC" w:rsidP="00037FAA">
                      <w:pPr>
                        <w:pStyle w:val="Textruta"/>
                      </w:pPr>
                      <w:r>
                        <w:t>Datorsystem</w:t>
                      </w:r>
                      <w:r w:rsidR="00EC6C43">
                        <w:t xml:space="preserve"> </w:t>
                      </w:r>
                      <w:r>
                        <w:t>DA</w:t>
                      </w:r>
                    </w:p>
                    <w:p w:rsidR="00EC6C43" w:rsidRPr="00F130C8" w:rsidRDefault="00EC6C43" w:rsidP="00037FAA">
                      <w:pPr>
                        <w:pStyle w:val="Textruta"/>
                      </w:pPr>
                      <w:r>
                        <w:t>Vårterminen</w:t>
                      </w:r>
                      <w:r w:rsidRPr="00883298">
                        <w:t xml:space="preserve"> 20</w:t>
                      </w:r>
                      <w:r w:rsidR="00EB01AC">
                        <w:t>16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7A723F" w:rsidRPr="006838E7">
        <w:br w:type="page"/>
      </w:r>
    </w:p>
    <w:p w:rsidR="009B41AC" w:rsidRPr="00AB6FC1" w:rsidRDefault="00B266F0" w:rsidP="009B41AC">
      <w:pPr>
        <w:pStyle w:val="Innehllsfrteckning"/>
      </w:pPr>
      <w:r>
        <w:lastRenderedPageBreak/>
        <w:t>Innehållsförteckning</w:t>
      </w:r>
    </w:p>
    <w:p w:rsidR="00391560" w:rsidRPr="00AB6FC1" w:rsidRDefault="00391560" w:rsidP="00110AD4">
      <w:pPr>
        <w:sectPr w:rsidR="00391560" w:rsidRPr="00AB6FC1" w:rsidSect="003D62F3">
          <w:headerReference w:type="default" r:id="rId8"/>
          <w:footerReference w:type="default" r:id="rId9"/>
          <w:pgSz w:w="11906" w:h="16838" w:code="9"/>
          <w:pgMar w:top="1417" w:right="1417" w:bottom="1417" w:left="1417" w:header="709" w:footer="709" w:gutter="0"/>
          <w:cols w:space="708"/>
          <w:titlePg/>
          <w:docGrid w:linePitch="360"/>
        </w:sectPr>
      </w:pPr>
    </w:p>
    <w:p w:rsidR="003F2353" w:rsidRDefault="00ED22B2">
      <w:pPr>
        <w:pStyle w:val="Innehll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sv-SE"/>
        </w:rPr>
      </w:pPr>
      <w:r w:rsidRPr="00AB6FC1">
        <w:fldChar w:fldCharType="begin"/>
      </w:r>
      <w:r w:rsidR="00C8187D" w:rsidRPr="00AB6FC1">
        <w:instrText xml:space="preserve"> TOC \o "1-3" \h \z \u </w:instrText>
      </w:r>
      <w:r w:rsidRPr="00AB6FC1">
        <w:fldChar w:fldCharType="separate"/>
      </w:r>
      <w:hyperlink w:anchor="_Toc447226434" w:history="1">
        <w:r w:rsidR="003F2353" w:rsidRPr="009038A9">
          <w:rPr>
            <w:rStyle w:val="Hyperlnk"/>
            <w:noProof/>
          </w:rPr>
          <w:t>Inledning</w:t>
        </w:r>
        <w:r w:rsidR="003F2353">
          <w:rPr>
            <w:noProof/>
            <w:webHidden/>
          </w:rPr>
          <w:tab/>
        </w:r>
        <w:r w:rsidR="003F2353">
          <w:rPr>
            <w:noProof/>
            <w:webHidden/>
          </w:rPr>
          <w:fldChar w:fldCharType="begin"/>
        </w:r>
        <w:r w:rsidR="003F2353">
          <w:rPr>
            <w:noProof/>
            <w:webHidden/>
          </w:rPr>
          <w:instrText xml:space="preserve"> PAGEREF _Toc447226434 \h </w:instrText>
        </w:r>
        <w:r w:rsidR="003F2353">
          <w:rPr>
            <w:noProof/>
            <w:webHidden/>
          </w:rPr>
        </w:r>
        <w:r w:rsidR="003F2353">
          <w:rPr>
            <w:noProof/>
            <w:webHidden/>
          </w:rPr>
          <w:fldChar w:fldCharType="separate"/>
        </w:r>
        <w:r w:rsidR="004E6D03">
          <w:rPr>
            <w:noProof/>
            <w:webHidden/>
          </w:rPr>
          <w:t>1</w:t>
        </w:r>
        <w:r w:rsidR="003F2353">
          <w:rPr>
            <w:noProof/>
            <w:webHidden/>
          </w:rPr>
          <w:fldChar w:fldCharType="end"/>
        </w:r>
      </w:hyperlink>
    </w:p>
    <w:p w:rsidR="003F2353" w:rsidRDefault="004E6D03">
      <w:pPr>
        <w:pStyle w:val="Innehll2"/>
        <w:tabs>
          <w:tab w:val="right" w:leader="dot" w:pos="9062"/>
        </w:tabs>
        <w:rPr>
          <w:rFonts w:asciiTheme="minorHAnsi" w:hAnsiTheme="minorHAnsi"/>
          <w:noProof/>
          <w:sz w:val="22"/>
          <w:lang w:eastAsia="sv-SE"/>
        </w:rPr>
      </w:pPr>
      <w:hyperlink w:anchor="_Toc447226435" w:history="1">
        <w:r w:rsidR="003F2353" w:rsidRPr="009038A9">
          <w:rPr>
            <w:rStyle w:val="Hyperlnk"/>
            <w:noProof/>
          </w:rPr>
          <w:t>Verktyg</w:t>
        </w:r>
        <w:r w:rsidR="003F2353">
          <w:rPr>
            <w:noProof/>
            <w:webHidden/>
          </w:rPr>
          <w:tab/>
        </w:r>
        <w:r w:rsidR="003F2353">
          <w:rPr>
            <w:noProof/>
            <w:webHidden/>
          </w:rPr>
          <w:fldChar w:fldCharType="begin"/>
        </w:r>
        <w:r w:rsidR="003F2353">
          <w:rPr>
            <w:noProof/>
            <w:webHidden/>
          </w:rPr>
          <w:instrText xml:space="preserve"> PAGEREF _Toc447226435 \h </w:instrText>
        </w:r>
        <w:r w:rsidR="003F2353">
          <w:rPr>
            <w:noProof/>
            <w:webHidden/>
          </w:rPr>
        </w:r>
        <w:r w:rsidR="003F2353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F2353">
          <w:rPr>
            <w:noProof/>
            <w:webHidden/>
          </w:rPr>
          <w:fldChar w:fldCharType="end"/>
        </w:r>
      </w:hyperlink>
    </w:p>
    <w:p w:rsidR="003F2353" w:rsidRDefault="004E6D03">
      <w:pPr>
        <w:pStyle w:val="Innehll2"/>
        <w:tabs>
          <w:tab w:val="right" w:leader="dot" w:pos="9062"/>
        </w:tabs>
        <w:rPr>
          <w:rFonts w:asciiTheme="minorHAnsi" w:hAnsiTheme="minorHAnsi"/>
          <w:noProof/>
          <w:sz w:val="22"/>
          <w:lang w:eastAsia="sv-SE"/>
        </w:rPr>
      </w:pPr>
      <w:hyperlink w:anchor="_Toc447226436" w:history="1">
        <w:r w:rsidR="003F2353" w:rsidRPr="009038A9">
          <w:rPr>
            <w:rStyle w:val="Hyperlnk"/>
            <w:noProof/>
          </w:rPr>
          <w:t>Förberedelsefrågor</w:t>
        </w:r>
        <w:r w:rsidR="003F2353">
          <w:rPr>
            <w:noProof/>
            <w:webHidden/>
          </w:rPr>
          <w:tab/>
        </w:r>
        <w:r w:rsidR="003F2353">
          <w:rPr>
            <w:noProof/>
            <w:webHidden/>
          </w:rPr>
          <w:fldChar w:fldCharType="begin"/>
        </w:r>
        <w:r w:rsidR="003F2353">
          <w:rPr>
            <w:noProof/>
            <w:webHidden/>
          </w:rPr>
          <w:instrText xml:space="preserve"> PAGEREF _Toc447226436 \h </w:instrText>
        </w:r>
        <w:r w:rsidR="003F2353">
          <w:rPr>
            <w:noProof/>
            <w:webHidden/>
          </w:rPr>
        </w:r>
        <w:r w:rsidR="003F2353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F2353">
          <w:rPr>
            <w:noProof/>
            <w:webHidden/>
          </w:rPr>
          <w:fldChar w:fldCharType="end"/>
        </w:r>
      </w:hyperlink>
    </w:p>
    <w:p w:rsidR="003F2353" w:rsidRDefault="004E6D03">
      <w:pPr>
        <w:pStyle w:val="Innehll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eastAsia="sv-SE"/>
        </w:rPr>
      </w:pPr>
      <w:hyperlink w:anchor="_Toc447226437" w:history="1">
        <w:r w:rsidR="003F2353" w:rsidRPr="009038A9">
          <w:rPr>
            <w:rStyle w:val="Hyperlnk"/>
            <w:noProof/>
          </w:rPr>
          <w:t>Laborationsuppgifter</w:t>
        </w:r>
        <w:r w:rsidR="003F2353">
          <w:rPr>
            <w:noProof/>
            <w:webHidden/>
          </w:rPr>
          <w:tab/>
        </w:r>
        <w:r w:rsidR="003F2353">
          <w:rPr>
            <w:noProof/>
            <w:webHidden/>
          </w:rPr>
          <w:fldChar w:fldCharType="begin"/>
        </w:r>
        <w:r w:rsidR="003F2353">
          <w:rPr>
            <w:noProof/>
            <w:webHidden/>
          </w:rPr>
          <w:instrText xml:space="preserve"> PAGEREF _Toc447226437 \h </w:instrText>
        </w:r>
        <w:r w:rsidR="003F2353">
          <w:rPr>
            <w:noProof/>
            <w:webHidden/>
          </w:rPr>
        </w:r>
        <w:r w:rsidR="003F235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F2353">
          <w:rPr>
            <w:noProof/>
            <w:webHidden/>
          </w:rPr>
          <w:fldChar w:fldCharType="end"/>
        </w:r>
      </w:hyperlink>
    </w:p>
    <w:p w:rsidR="003F2353" w:rsidRDefault="004E6D03">
      <w:pPr>
        <w:pStyle w:val="Innehll2"/>
        <w:tabs>
          <w:tab w:val="right" w:leader="dot" w:pos="9062"/>
        </w:tabs>
        <w:rPr>
          <w:rFonts w:asciiTheme="minorHAnsi" w:hAnsiTheme="minorHAnsi"/>
          <w:noProof/>
          <w:sz w:val="22"/>
          <w:lang w:eastAsia="sv-SE"/>
        </w:rPr>
      </w:pPr>
      <w:hyperlink w:anchor="_Toc447226438" w:history="1">
        <w:r w:rsidR="003F2353" w:rsidRPr="009038A9">
          <w:rPr>
            <w:rStyle w:val="Hyperlnk"/>
            <w:noProof/>
          </w:rPr>
          <w:t>Uppgift 2.1</w:t>
        </w:r>
        <w:r w:rsidR="003F2353">
          <w:rPr>
            <w:noProof/>
            <w:webHidden/>
          </w:rPr>
          <w:tab/>
        </w:r>
        <w:r w:rsidR="003F2353">
          <w:rPr>
            <w:noProof/>
            <w:webHidden/>
          </w:rPr>
          <w:fldChar w:fldCharType="begin"/>
        </w:r>
        <w:r w:rsidR="003F2353">
          <w:rPr>
            <w:noProof/>
            <w:webHidden/>
          </w:rPr>
          <w:instrText xml:space="preserve"> PAGEREF _Toc447226438 \h </w:instrText>
        </w:r>
        <w:r w:rsidR="003F2353">
          <w:rPr>
            <w:noProof/>
            <w:webHidden/>
          </w:rPr>
        </w:r>
        <w:r w:rsidR="003F235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F2353">
          <w:rPr>
            <w:noProof/>
            <w:webHidden/>
          </w:rPr>
          <w:fldChar w:fldCharType="end"/>
        </w:r>
      </w:hyperlink>
    </w:p>
    <w:p w:rsidR="003F2353" w:rsidRDefault="004E6D03">
      <w:pPr>
        <w:pStyle w:val="Innehll3"/>
        <w:tabs>
          <w:tab w:val="right" w:leader="dot" w:pos="9062"/>
        </w:tabs>
        <w:rPr>
          <w:rFonts w:asciiTheme="minorHAnsi" w:hAnsiTheme="minorHAnsi"/>
          <w:noProof/>
          <w:sz w:val="22"/>
          <w:lang w:eastAsia="sv-SE"/>
        </w:rPr>
      </w:pPr>
      <w:hyperlink w:anchor="_Toc447226439" w:history="1">
        <w:r w:rsidR="003F2353" w:rsidRPr="009038A9">
          <w:rPr>
            <w:rStyle w:val="Hyperlnk"/>
            <w:noProof/>
          </w:rPr>
          <w:t>Metodbeskrivning</w:t>
        </w:r>
        <w:r w:rsidR="003F2353">
          <w:rPr>
            <w:noProof/>
            <w:webHidden/>
          </w:rPr>
          <w:tab/>
        </w:r>
        <w:r w:rsidR="003F2353">
          <w:rPr>
            <w:noProof/>
            <w:webHidden/>
          </w:rPr>
          <w:fldChar w:fldCharType="begin"/>
        </w:r>
        <w:r w:rsidR="003F2353">
          <w:rPr>
            <w:noProof/>
            <w:webHidden/>
          </w:rPr>
          <w:instrText xml:space="preserve"> PAGEREF _Toc447226439 \h </w:instrText>
        </w:r>
        <w:r w:rsidR="003F2353">
          <w:rPr>
            <w:noProof/>
            <w:webHidden/>
          </w:rPr>
        </w:r>
        <w:r w:rsidR="003F235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F2353">
          <w:rPr>
            <w:noProof/>
            <w:webHidden/>
          </w:rPr>
          <w:fldChar w:fldCharType="end"/>
        </w:r>
      </w:hyperlink>
    </w:p>
    <w:p w:rsidR="003F2353" w:rsidRDefault="004E6D03">
      <w:pPr>
        <w:pStyle w:val="Innehll3"/>
        <w:tabs>
          <w:tab w:val="right" w:leader="dot" w:pos="9062"/>
        </w:tabs>
        <w:rPr>
          <w:rFonts w:asciiTheme="minorHAnsi" w:hAnsiTheme="minorHAnsi"/>
          <w:noProof/>
          <w:sz w:val="22"/>
          <w:lang w:eastAsia="sv-SE"/>
        </w:rPr>
      </w:pPr>
      <w:hyperlink w:anchor="_Toc447226440" w:history="1">
        <w:r w:rsidR="003F2353" w:rsidRPr="009038A9">
          <w:rPr>
            <w:rStyle w:val="Hyperlnk"/>
            <w:noProof/>
          </w:rPr>
          <w:t>Resultat</w:t>
        </w:r>
        <w:r w:rsidR="003F2353">
          <w:rPr>
            <w:noProof/>
            <w:webHidden/>
          </w:rPr>
          <w:tab/>
        </w:r>
        <w:r w:rsidR="003F2353">
          <w:rPr>
            <w:noProof/>
            <w:webHidden/>
          </w:rPr>
          <w:fldChar w:fldCharType="begin"/>
        </w:r>
        <w:r w:rsidR="003F2353">
          <w:rPr>
            <w:noProof/>
            <w:webHidden/>
          </w:rPr>
          <w:instrText xml:space="preserve"> PAGEREF _Toc447226440 \h </w:instrText>
        </w:r>
        <w:r w:rsidR="003F2353">
          <w:rPr>
            <w:noProof/>
            <w:webHidden/>
          </w:rPr>
        </w:r>
        <w:r w:rsidR="003F235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F2353">
          <w:rPr>
            <w:noProof/>
            <w:webHidden/>
          </w:rPr>
          <w:fldChar w:fldCharType="end"/>
        </w:r>
      </w:hyperlink>
    </w:p>
    <w:p w:rsidR="003F2353" w:rsidRDefault="004E6D03">
      <w:pPr>
        <w:pStyle w:val="Innehll3"/>
        <w:tabs>
          <w:tab w:val="right" w:leader="dot" w:pos="9062"/>
        </w:tabs>
        <w:rPr>
          <w:rFonts w:asciiTheme="minorHAnsi" w:hAnsiTheme="minorHAnsi"/>
          <w:noProof/>
          <w:sz w:val="22"/>
          <w:lang w:eastAsia="sv-SE"/>
        </w:rPr>
      </w:pPr>
      <w:hyperlink w:anchor="_Toc447226441" w:history="1">
        <w:r w:rsidR="003F2353" w:rsidRPr="009038A9">
          <w:rPr>
            <w:rStyle w:val="Hyperlnk"/>
            <w:noProof/>
          </w:rPr>
          <w:t>Ask for the resource /art.txt</w:t>
        </w:r>
        <w:r w:rsidR="003F2353">
          <w:rPr>
            <w:noProof/>
            <w:webHidden/>
          </w:rPr>
          <w:tab/>
        </w:r>
        <w:r w:rsidR="003F2353">
          <w:rPr>
            <w:noProof/>
            <w:webHidden/>
          </w:rPr>
          <w:fldChar w:fldCharType="begin"/>
        </w:r>
        <w:r w:rsidR="003F2353">
          <w:rPr>
            <w:noProof/>
            <w:webHidden/>
          </w:rPr>
          <w:instrText xml:space="preserve"> PAGEREF _Toc447226441 \h </w:instrText>
        </w:r>
        <w:r w:rsidR="003F2353">
          <w:rPr>
            <w:noProof/>
            <w:webHidden/>
          </w:rPr>
        </w:r>
        <w:r w:rsidR="003F235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F2353">
          <w:rPr>
            <w:noProof/>
            <w:webHidden/>
          </w:rPr>
          <w:fldChar w:fldCharType="end"/>
        </w:r>
      </w:hyperlink>
    </w:p>
    <w:p w:rsidR="003F2353" w:rsidRDefault="004E6D03">
      <w:pPr>
        <w:pStyle w:val="Innehll3"/>
        <w:tabs>
          <w:tab w:val="right" w:leader="dot" w:pos="9062"/>
        </w:tabs>
        <w:rPr>
          <w:rFonts w:asciiTheme="minorHAnsi" w:hAnsiTheme="minorHAnsi"/>
          <w:noProof/>
          <w:sz w:val="22"/>
          <w:lang w:eastAsia="sv-SE"/>
        </w:rPr>
      </w:pPr>
      <w:hyperlink w:anchor="_Toc447226442" w:history="1">
        <w:r w:rsidR="003F2353" w:rsidRPr="009038A9">
          <w:rPr>
            <w:rStyle w:val="Hyperlnk"/>
            <w:noProof/>
          </w:rPr>
          <w:t>Ask for resource /layers.html</w:t>
        </w:r>
        <w:r w:rsidR="003F2353">
          <w:rPr>
            <w:noProof/>
            <w:webHidden/>
          </w:rPr>
          <w:tab/>
        </w:r>
        <w:r w:rsidR="003F2353">
          <w:rPr>
            <w:noProof/>
            <w:webHidden/>
          </w:rPr>
          <w:fldChar w:fldCharType="begin"/>
        </w:r>
        <w:r w:rsidR="003F2353">
          <w:rPr>
            <w:noProof/>
            <w:webHidden/>
          </w:rPr>
          <w:instrText xml:space="preserve"> PAGEREF _Toc447226442 \h </w:instrText>
        </w:r>
        <w:r w:rsidR="003F2353">
          <w:rPr>
            <w:noProof/>
            <w:webHidden/>
          </w:rPr>
        </w:r>
        <w:r w:rsidR="003F235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F2353">
          <w:rPr>
            <w:noProof/>
            <w:webHidden/>
          </w:rPr>
          <w:fldChar w:fldCharType="end"/>
        </w:r>
      </w:hyperlink>
    </w:p>
    <w:p w:rsidR="003F2353" w:rsidRDefault="004E6D03">
      <w:pPr>
        <w:pStyle w:val="Innehll3"/>
        <w:tabs>
          <w:tab w:val="right" w:leader="dot" w:pos="9062"/>
        </w:tabs>
        <w:rPr>
          <w:rFonts w:asciiTheme="minorHAnsi" w:hAnsiTheme="minorHAnsi"/>
          <w:noProof/>
          <w:sz w:val="22"/>
          <w:lang w:eastAsia="sv-SE"/>
        </w:rPr>
      </w:pPr>
      <w:hyperlink w:anchor="_Toc447226443" w:history="1">
        <w:r w:rsidR="003F2353" w:rsidRPr="009038A9">
          <w:rPr>
            <w:rStyle w:val="Hyperlnk"/>
            <w:noProof/>
          </w:rPr>
          <w:t>Ask for resource /grades.txt</w:t>
        </w:r>
        <w:r w:rsidR="003F2353">
          <w:rPr>
            <w:noProof/>
            <w:webHidden/>
          </w:rPr>
          <w:tab/>
        </w:r>
        <w:r w:rsidR="003F2353">
          <w:rPr>
            <w:noProof/>
            <w:webHidden/>
          </w:rPr>
          <w:fldChar w:fldCharType="begin"/>
        </w:r>
        <w:r w:rsidR="003F2353">
          <w:rPr>
            <w:noProof/>
            <w:webHidden/>
          </w:rPr>
          <w:instrText xml:space="preserve"> PAGEREF _Toc447226443 \h </w:instrText>
        </w:r>
        <w:r w:rsidR="003F2353">
          <w:rPr>
            <w:noProof/>
            <w:webHidden/>
          </w:rPr>
        </w:r>
        <w:r w:rsidR="003F235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F2353">
          <w:rPr>
            <w:noProof/>
            <w:webHidden/>
          </w:rPr>
          <w:fldChar w:fldCharType="end"/>
        </w:r>
      </w:hyperlink>
    </w:p>
    <w:p w:rsidR="003F2353" w:rsidRDefault="004E6D03">
      <w:pPr>
        <w:pStyle w:val="Innehll2"/>
        <w:tabs>
          <w:tab w:val="right" w:leader="dot" w:pos="9062"/>
        </w:tabs>
        <w:rPr>
          <w:rFonts w:asciiTheme="minorHAnsi" w:hAnsiTheme="minorHAnsi"/>
          <w:noProof/>
          <w:sz w:val="22"/>
          <w:lang w:eastAsia="sv-SE"/>
        </w:rPr>
      </w:pPr>
      <w:hyperlink w:anchor="_Toc447226444" w:history="1">
        <w:r w:rsidR="003F2353" w:rsidRPr="009038A9">
          <w:rPr>
            <w:rStyle w:val="Hyperlnk"/>
            <w:noProof/>
          </w:rPr>
          <w:t>Uppgift 2.2</w:t>
        </w:r>
        <w:r w:rsidR="003F2353">
          <w:rPr>
            <w:noProof/>
            <w:webHidden/>
          </w:rPr>
          <w:tab/>
        </w:r>
        <w:r w:rsidR="003F2353">
          <w:rPr>
            <w:noProof/>
            <w:webHidden/>
          </w:rPr>
          <w:fldChar w:fldCharType="begin"/>
        </w:r>
        <w:r w:rsidR="003F2353">
          <w:rPr>
            <w:noProof/>
            <w:webHidden/>
          </w:rPr>
          <w:instrText xml:space="preserve"> PAGEREF _Toc447226444 \h </w:instrText>
        </w:r>
        <w:r w:rsidR="003F2353">
          <w:rPr>
            <w:noProof/>
            <w:webHidden/>
          </w:rPr>
        </w:r>
        <w:r w:rsidR="003F235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F2353">
          <w:rPr>
            <w:noProof/>
            <w:webHidden/>
          </w:rPr>
          <w:fldChar w:fldCharType="end"/>
        </w:r>
      </w:hyperlink>
    </w:p>
    <w:p w:rsidR="003F2353" w:rsidRDefault="004E6D03">
      <w:pPr>
        <w:pStyle w:val="Innehll3"/>
        <w:tabs>
          <w:tab w:val="right" w:leader="dot" w:pos="9062"/>
        </w:tabs>
        <w:rPr>
          <w:rFonts w:asciiTheme="minorHAnsi" w:hAnsiTheme="minorHAnsi"/>
          <w:noProof/>
          <w:sz w:val="22"/>
          <w:lang w:eastAsia="sv-SE"/>
        </w:rPr>
      </w:pPr>
      <w:hyperlink w:anchor="_Toc447226445" w:history="1">
        <w:r w:rsidR="003F2353" w:rsidRPr="009038A9">
          <w:rPr>
            <w:rStyle w:val="Hyperlnk"/>
            <w:noProof/>
          </w:rPr>
          <w:t>Metodbeskrivning</w:t>
        </w:r>
        <w:r w:rsidR="003F2353">
          <w:rPr>
            <w:noProof/>
            <w:webHidden/>
          </w:rPr>
          <w:tab/>
        </w:r>
        <w:r w:rsidR="003F2353">
          <w:rPr>
            <w:noProof/>
            <w:webHidden/>
          </w:rPr>
          <w:fldChar w:fldCharType="begin"/>
        </w:r>
        <w:r w:rsidR="003F2353">
          <w:rPr>
            <w:noProof/>
            <w:webHidden/>
          </w:rPr>
          <w:instrText xml:space="preserve"> PAGEREF _Toc447226445 \h </w:instrText>
        </w:r>
        <w:r w:rsidR="003F2353">
          <w:rPr>
            <w:noProof/>
            <w:webHidden/>
          </w:rPr>
        </w:r>
        <w:r w:rsidR="003F235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F2353">
          <w:rPr>
            <w:noProof/>
            <w:webHidden/>
          </w:rPr>
          <w:fldChar w:fldCharType="end"/>
        </w:r>
      </w:hyperlink>
    </w:p>
    <w:p w:rsidR="003F2353" w:rsidRDefault="004E6D03">
      <w:pPr>
        <w:pStyle w:val="Innehll3"/>
        <w:tabs>
          <w:tab w:val="right" w:leader="dot" w:pos="9062"/>
        </w:tabs>
        <w:rPr>
          <w:rFonts w:asciiTheme="minorHAnsi" w:hAnsiTheme="minorHAnsi"/>
          <w:noProof/>
          <w:sz w:val="22"/>
          <w:lang w:eastAsia="sv-SE"/>
        </w:rPr>
      </w:pPr>
      <w:hyperlink w:anchor="_Toc447226446" w:history="1">
        <w:r w:rsidR="003F2353" w:rsidRPr="009038A9">
          <w:rPr>
            <w:rStyle w:val="Hyperlnk"/>
            <w:noProof/>
          </w:rPr>
          <w:t>Resultat</w:t>
        </w:r>
        <w:r w:rsidR="003F2353">
          <w:rPr>
            <w:noProof/>
            <w:webHidden/>
          </w:rPr>
          <w:tab/>
        </w:r>
        <w:r w:rsidR="003F2353">
          <w:rPr>
            <w:noProof/>
            <w:webHidden/>
          </w:rPr>
          <w:fldChar w:fldCharType="begin"/>
        </w:r>
        <w:r w:rsidR="003F2353">
          <w:rPr>
            <w:noProof/>
            <w:webHidden/>
          </w:rPr>
          <w:instrText xml:space="preserve"> PAGEREF _Toc447226446 \h </w:instrText>
        </w:r>
        <w:r w:rsidR="003F2353">
          <w:rPr>
            <w:noProof/>
            <w:webHidden/>
          </w:rPr>
        </w:r>
        <w:r w:rsidR="003F235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F2353">
          <w:rPr>
            <w:noProof/>
            <w:webHidden/>
          </w:rPr>
          <w:fldChar w:fldCharType="end"/>
        </w:r>
      </w:hyperlink>
    </w:p>
    <w:p w:rsidR="003F2353" w:rsidRDefault="004E6D03">
      <w:pPr>
        <w:pStyle w:val="Innehll2"/>
        <w:tabs>
          <w:tab w:val="right" w:leader="dot" w:pos="9062"/>
        </w:tabs>
        <w:rPr>
          <w:rFonts w:asciiTheme="minorHAnsi" w:hAnsiTheme="minorHAnsi"/>
          <w:noProof/>
          <w:sz w:val="22"/>
          <w:lang w:eastAsia="sv-SE"/>
        </w:rPr>
      </w:pPr>
      <w:hyperlink w:anchor="_Toc447226447" w:history="1">
        <w:r w:rsidR="003F2353" w:rsidRPr="009038A9">
          <w:rPr>
            <w:rStyle w:val="Hyperlnk"/>
            <w:noProof/>
          </w:rPr>
          <w:t>Uppgift 3</w:t>
        </w:r>
        <w:r w:rsidR="003F2353">
          <w:rPr>
            <w:noProof/>
            <w:webHidden/>
          </w:rPr>
          <w:tab/>
        </w:r>
        <w:r w:rsidR="003F2353">
          <w:rPr>
            <w:noProof/>
            <w:webHidden/>
          </w:rPr>
          <w:fldChar w:fldCharType="begin"/>
        </w:r>
        <w:r w:rsidR="003F2353">
          <w:rPr>
            <w:noProof/>
            <w:webHidden/>
          </w:rPr>
          <w:instrText xml:space="preserve"> PAGEREF _Toc447226447 \h </w:instrText>
        </w:r>
        <w:r w:rsidR="003F2353">
          <w:rPr>
            <w:noProof/>
            <w:webHidden/>
          </w:rPr>
        </w:r>
        <w:r w:rsidR="003F235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F2353">
          <w:rPr>
            <w:noProof/>
            <w:webHidden/>
          </w:rPr>
          <w:fldChar w:fldCharType="end"/>
        </w:r>
      </w:hyperlink>
    </w:p>
    <w:p w:rsidR="003F2353" w:rsidRDefault="004E6D03">
      <w:pPr>
        <w:pStyle w:val="Innehll3"/>
        <w:tabs>
          <w:tab w:val="right" w:leader="dot" w:pos="9062"/>
        </w:tabs>
        <w:rPr>
          <w:rFonts w:asciiTheme="minorHAnsi" w:hAnsiTheme="minorHAnsi"/>
          <w:noProof/>
          <w:sz w:val="22"/>
          <w:lang w:eastAsia="sv-SE"/>
        </w:rPr>
      </w:pPr>
      <w:hyperlink w:anchor="_Toc447226448" w:history="1">
        <w:r w:rsidR="003F2353" w:rsidRPr="009038A9">
          <w:rPr>
            <w:rStyle w:val="Hyperlnk"/>
            <w:noProof/>
          </w:rPr>
          <w:t>Metodbeskrivning</w:t>
        </w:r>
        <w:r w:rsidR="003F2353">
          <w:rPr>
            <w:noProof/>
            <w:webHidden/>
          </w:rPr>
          <w:tab/>
        </w:r>
        <w:r w:rsidR="003F2353">
          <w:rPr>
            <w:noProof/>
            <w:webHidden/>
          </w:rPr>
          <w:fldChar w:fldCharType="begin"/>
        </w:r>
        <w:r w:rsidR="003F2353">
          <w:rPr>
            <w:noProof/>
            <w:webHidden/>
          </w:rPr>
          <w:instrText xml:space="preserve"> PAGEREF _Toc447226448 \h </w:instrText>
        </w:r>
        <w:r w:rsidR="003F2353">
          <w:rPr>
            <w:noProof/>
            <w:webHidden/>
          </w:rPr>
        </w:r>
        <w:r w:rsidR="003F235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F2353">
          <w:rPr>
            <w:noProof/>
            <w:webHidden/>
          </w:rPr>
          <w:fldChar w:fldCharType="end"/>
        </w:r>
      </w:hyperlink>
    </w:p>
    <w:p w:rsidR="003F2353" w:rsidRDefault="004E6D03">
      <w:pPr>
        <w:pStyle w:val="Innehll3"/>
        <w:tabs>
          <w:tab w:val="right" w:leader="dot" w:pos="9062"/>
        </w:tabs>
        <w:rPr>
          <w:rFonts w:asciiTheme="minorHAnsi" w:hAnsiTheme="minorHAnsi"/>
          <w:noProof/>
          <w:sz w:val="22"/>
          <w:lang w:eastAsia="sv-SE"/>
        </w:rPr>
      </w:pPr>
      <w:hyperlink w:anchor="_Toc447226449" w:history="1">
        <w:r w:rsidR="003F2353" w:rsidRPr="009038A9">
          <w:rPr>
            <w:rStyle w:val="Hyperlnk"/>
            <w:noProof/>
          </w:rPr>
          <w:t>Resultat</w:t>
        </w:r>
        <w:r w:rsidR="003F2353">
          <w:rPr>
            <w:noProof/>
            <w:webHidden/>
          </w:rPr>
          <w:tab/>
        </w:r>
        <w:r w:rsidR="003F2353">
          <w:rPr>
            <w:noProof/>
            <w:webHidden/>
          </w:rPr>
          <w:fldChar w:fldCharType="begin"/>
        </w:r>
        <w:r w:rsidR="003F2353">
          <w:rPr>
            <w:noProof/>
            <w:webHidden/>
          </w:rPr>
          <w:instrText xml:space="preserve"> PAGEREF _Toc447226449 \h </w:instrText>
        </w:r>
        <w:r w:rsidR="003F2353">
          <w:rPr>
            <w:noProof/>
            <w:webHidden/>
          </w:rPr>
        </w:r>
        <w:r w:rsidR="003F235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F2353">
          <w:rPr>
            <w:noProof/>
            <w:webHidden/>
          </w:rPr>
          <w:fldChar w:fldCharType="end"/>
        </w:r>
      </w:hyperlink>
    </w:p>
    <w:p w:rsidR="005C25C2" w:rsidRDefault="00ED22B2" w:rsidP="005C25C2">
      <w:pPr>
        <w:pStyle w:val="Rubrik1"/>
        <w:sectPr w:rsidR="005C25C2" w:rsidSect="007D0FD1">
          <w:footerReference w:type="default" r:id="rId10"/>
          <w:type w:val="continuous"/>
          <w:pgSz w:w="11906" w:h="16838" w:code="9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  <w:r w:rsidRPr="00AB6FC1">
        <w:fldChar w:fldCharType="end"/>
      </w:r>
    </w:p>
    <w:p w:rsidR="009C51C4" w:rsidRPr="00AB6FC1" w:rsidRDefault="000F59AE" w:rsidP="005C25C2">
      <w:pPr>
        <w:pStyle w:val="Rubrik1"/>
      </w:pPr>
      <w:bookmarkStart w:id="0" w:name="_Toc447226434"/>
      <w:r>
        <w:lastRenderedPageBreak/>
        <w:t>Inledning</w:t>
      </w:r>
      <w:bookmarkEnd w:id="0"/>
    </w:p>
    <w:p w:rsidR="00163AAD" w:rsidRDefault="005B233D" w:rsidP="00E05352">
      <w:pPr>
        <w:pStyle w:val="Brdtext"/>
        <w:rPr>
          <w:lang w:eastAsia="en-US"/>
        </w:rPr>
      </w:pPr>
      <w:r>
        <w:rPr>
          <w:lang w:eastAsia="en-US"/>
        </w:rPr>
        <w:t xml:space="preserve">Laborationen går ut på att ge kunskap inom området nätverk. Genom att gå igenom baskunskaper samt visa hur paket de paket, som kommandona i uppgifterna använder, ser ut erhålls en klarare bild över hur information skickas samt tas emot över internet. </w:t>
      </w:r>
    </w:p>
    <w:p w:rsidR="00E05352" w:rsidRPr="00AB6FC1" w:rsidRDefault="00163AAD" w:rsidP="00E05352">
      <w:pPr>
        <w:pStyle w:val="Brdtext"/>
        <w:rPr>
          <w:lang w:eastAsia="en-US"/>
        </w:rPr>
      </w:pPr>
      <w:r>
        <w:rPr>
          <w:lang w:eastAsia="en-US"/>
        </w:rPr>
        <w:t>Förberedelsefrågorna ger en bas förståelse för hur information skickas på internet. Uppgift 2 ger en klar bild för hur informationen som skickas ser ut i applikationslagret samt hur paketen ser ut.   Uppgift 3 ger kunskap hur domännamn översätts till IP adresser.</w:t>
      </w:r>
    </w:p>
    <w:p w:rsidR="00F130C8" w:rsidRDefault="00B266F0" w:rsidP="00812626">
      <w:pPr>
        <w:pStyle w:val="Rubrik2"/>
      </w:pPr>
      <w:bookmarkStart w:id="1" w:name="_Toc447226435"/>
      <w:r>
        <w:t>Verktyg</w:t>
      </w:r>
      <w:bookmarkEnd w:id="1"/>
    </w:p>
    <w:p w:rsidR="00F30CCC" w:rsidRDefault="00203A20" w:rsidP="00B928F5">
      <w:pPr>
        <w:pStyle w:val="Brdtext"/>
        <w:rPr>
          <w:lang w:eastAsia="en-US"/>
        </w:rPr>
      </w:pPr>
      <w:r>
        <w:rPr>
          <w:lang w:eastAsia="en-US"/>
        </w:rPr>
        <w:t xml:space="preserve">I den här labben har verktygen </w:t>
      </w:r>
      <w:r w:rsidR="00F30CCC">
        <w:rPr>
          <w:lang w:eastAsia="en-US"/>
        </w:rPr>
        <w:t>W</w:t>
      </w:r>
      <w:r>
        <w:rPr>
          <w:lang w:eastAsia="en-US"/>
        </w:rPr>
        <w:t xml:space="preserve">ireshark samt </w:t>
      </w:r>
      <w:r w:rsidR="00F30CCC">
        <w:rPr>
          <w:lang w:eastAsia="en-US"/>
        </w:rPr>
        <w:t>PuTTY</w:t>
      </w:r>
      <w:r>
        <w:rPr>
          <w:lang w:eastAsia="en-US"/>
        </w:rPr>
        <w:t xml:space="preserve"> använts.</w:t>
      </w:r>
      <w:r w:rsidR="00F30CCC">
        <w:rPr>
          <w:lang w:eastAsia="en-US"/>
        </w:rPr>
        <w:t xml:space="preserve"> </w:t>
      </w:r>
    </w:p>
    <w:p w:rsidR="00F30CCC" w:rsidRDefault="00F30CCC" w:rsidP="00B928F5">
      <w:pPr>
        <w:pStyle w:val="Brdtext"/>
        <w:rPr>
          <w:lang w:eastAsia="en-US"/>
        </w:rPr>
      </w:pPr>
      <w:r>
        <w:rPr>
          <w:lang w:eastAsia="en-US"/>
        </w:rPr>
        <w:t>Wireshark är en s.k. packet sniffer vilken sparar de packet som skickas samt tas emot på en given interface, vilka sedan kan gås igenom av användaren.</w:t>
      </w:r>
      <w:r w:rsidR="00D27D61">
        <w:rPr>
          <w:lang w:eastAsia="en-US"/>
        </w:rPr>
        <w:t xml:space="preserve"> </w:t>
      </w:r>
      <w:bookmarkStart w:id="2" w:name="_GoBack"/>
      <w:bookmarkEnd w:id="2"/>
      <w:r>
        <w:rPr>
          <w:lang w:eastAsia="en-US"/>
        </w:rPr>
        <w:t xml:space="preserve">PuTTY är en telnet(&amp; SSH) klient som används för att ansluta samt be om data från en </w:t>
      </w:r>
      <w:r w:rsidR="00E14F74">
        <w:rPr>
          <w:lang w:eastAsia="en-US"/>
        </w:rPr>
        <w:t>webbserver</w:t>
      </w:r>
      <w:r>
        <w:rPr>
          <w:lang w:eastAsia="en-US"/>
        </w:rPr>
        <w:t>.</w:t>
      </w:r>
    </w:p>
    <w:p w:rsidR="00EB01AC" w:rsidRDefault="00B266F0" w:rsidP="00EB01AC">
      <w:pPr>
        <w:pStyle w:val="Rubrik2"/>
      </w:pPr>
      <w:bookmarkStart w:id="3" w:name="_Toc447226436"/>
      <w:r>
        <w:t>Förberedelsefrågor</w:t>
      </w:r>
      <w:bookmarkEnd w:id="3"/>
    </w:p>
    <w:p w:rsidR="00EB01AC" w:rsidRPr="00E14F74" w:rsidRDefault="00EB01AC" w:rsidP="00EB01AC">
      <w:pPr>
        <w:pStyle w:val="Liststycke"/>
        <w:numPr>
          <w:ilvl w:val="2"/>
          <w:numId w:val="21"/>
        </w:numPr>
        <w:rPr>
          <w:b/>
        </w:rPr>
      </w:pPr>
      <w:r w:rsidRPr="00E14F74">
        <w:rPr>
          <w:b/>
        </w:rPr>
        <w:t>Which layers are included in the TCP/IP model?</w:t>
      </w:r>
    </w:p>
    <w:p w:rsidR="00203A20" w:rsidRPr="00E14F74" w:rsidRDefault="00203A20" w:rsidP="00203A20">
      <w:pPr>
        <w:pStyle w:val="Liststycke"/>
      </w:pPr>
      <w:r w:rsidRPr="00E14F74">
        <w:t>Application, transport, internet, link</w:t>
      </w:r>
    </w:p>
    <w:p w:rsidR="00203A20" w:rsidRPr="00E14F74" w:rsidRDefault="00203A20" w:rsidP="00203A20">
      <w:pPr>
        <w:pStyle w:val="Liststycke"/>
      </w:pPr>
    </w:p>
    <w:p w:rsidR="00EB01AC" w:rsidRPr="00E14F74" w:rsidRDefault="00EB01AC" w:rsidP="00EB01AC">
      <w:pPr>
        <w:pStyle w:val="Liststycke"/>
        <w:numPr>
          <w:ilvl w:val="2"/>
          <w:numId w:val="21"/>
        </w:numPr>
        <w:rPr>
          <w:b/>
        </w:rPr>
      </w:pPr>
      <w:r w:rsidRPr="00E14F74">
        <w:rPr>
          <w:b/>
        </w:rPr>
        <w:t>What are the advantages and disadvantages of using a layer model?</w:t>
      </w:r>
    </w:p>
    <w:p w:rsidR="00203A20" w:rsidRPr="00E14F74" w:rsidRDefault="00203A20" w:rsidP="00203A20">
      <w:pPr>
        <w:pStyle w:val="Liststycke"/>
      </w:pPr>
      <w:r w:rsidRPr="00E14F74">
        <w:t xml:space="preserve">Fördelar; Gör kommunikation mellan olika typer av applikationer samt datortyper enkelt. Det gör det även enkelt att ändra i ett av </w:t>
      </w:r>
      <w:r w:rsidR="00E14F74" w:rsidRPr="00E14F74">
        <w:t>lagerna</w:t>
      </w:r>
      <w:r w:rsidRPr="00E14F74">
        <w:t xml:space="preserve"> </w:t>
      </w:r>
      <w:r w:rsidRPr="00203A20">
        <w:t>utan</w:t>
      </w:r>
      <w:r w:rsidRPr="00E14F74">
        <w:t xml:space="preserve"> att påverka de andra lagerna.</w:t>
      </w:r>
    </w:p>
    <w:p w:rsidR="00203A20" w:rsidRPr="00E14F74" w:rsidRDefault="00203A20" w:rsidP="00203A20">
      <w:pPr>
        <w:pStyle w:val="Liststycke"/>
      </w:pPr>
    </w:p>
    <w:p w:rsidR="00203A20" w:rsidRPr="00E14F74" w:rsidRDefault="00203A20" w:rsidP="00203A20">
      <w:pPr>
        <w:pStyle w:val="Liststycke"/>
      </w:pPr>
      <w:r w:rsidRPr="00E14F74">
        <w:t xml:space="preserve">Nackdelar; Overhead, då lagrade </w:t>
      </w:r>
      <w:r w:rsidR="00E14F74" w:rsidRPr="00E14F74">
        <w:t>modeller</w:t>
      </w:r>
      <w:r w:rsidRPr="00E14F74">
        <w:t xml:space="preserve"> inte ser skillnad på kommunikation mellan två enheter direkt över ett nätverk eller två enheter med tusen andra enheter. En annan nackdel är att de övre </w:t>
      </w:r>
      <w:r w:rsidR="00E14F74" w:rsidRPr="00E14F74">
        <w:t>lagerna</w:t>
      </w:r>
      <w:r w:rsidRPr="00E14F74">
        <w:t xml:space="preserve"> inte kan påverka de under även om detta skulle vara välgörande.</w:t>
      </w:r>
    </w:p>
    <w:p w:rsidR="00203A20" w:rsidRPr="00203A20" w:rsidRDefault="00203A20" w:rsidP="00203A20">
      <w:pPr>
        <w:pStyle w:val="Liststycke"/>
      </w:pPr>
    </w:p>
    <w:p w:rsidR="00EB01AC" w:rsidRPr="00EB01AC" w:rsidRDefault="00EB01AC" w:rsidP="00EB01AC">
      <w:pPr>
        <w:pStyle w:val="Liststycke"/>
        <w:numPr>
          <w:ilvl w:val="0"/>
          <w:numId w:val="22"/>
        </w:numPr>
        <w:rPr>
          <w:vanish/>
          <w:lang w:val="en-US"/>
        </w:rPr>
      </w:pPr>
    </w:p>
    <w:p w:rsidR="00EB01AC" w:rsidRPr="00EB01AC" w:rsidRDefault="00EB01AC" w:rsidP="00EB01AC">
      <w:pPr>
        <w:pStyle w:val="Liststycke"/>
        <w:numPr>
          <w:ilvl w:val="0"/>
          <w:numId w:val="22"/>
        </w:numPr>
        <w:rPr>
          <w:vanish/>
          <w:lang w:val="en-US"/>
        </w:rPr>
      </w:pPr>
    </w:p>
    <w:p w:rsidR="00203A20" w:rsidRPr="00E14F74" w:rsidRDefault="00EB01AC" w:rsidP="00203A20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What is the purpose of using ports?</w:t>
      </w:r>
    </w:p>
    <w:p w:rsidR="00203A20" w:rsidRPr="00E14F74" w:rsidRDefault="00203A20" w:rsidP="00203A20">
      <w:pPr>
        <w:pStyle w:val="Liststycke"/>
      </w:pPr>
      <w:r w:rsidRPr="00E14F74">
        <w:t xml:space="preserve">Portar skiljer på anslutningar mellan olika processer och tjänster på samma enhet. </w:t>
      </w:r>
    </w:p>
    <w:p w:rsidR="002C70AB" w:rsidRPr="00E14F74" w:rsidRDefault="002C70AB" w:rsidP="00203A20">
      <w:pPr>
        <w:pStyle w:val="Liststycke"/>
      </w:pPr>
    </w:p>
    <w:p w:rsidR="00EB01AC" w:rsidRPr="00E14F74" w:rsidRDefault="00EB01AC" w:rsidP="00EB01AC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In total there are 65536 ports and one usually divide them into three area. What are these areas called and which port range belong to which area?</w:t>
      </w:r>
    </w:p>
    <w:p w:rsidR="00203A20" w:rsidRPr="00E14F74" w:rsidRDefault="002C70AB" w:rsidP="00203A20">
      <w:pPr>
        <w:pStyle w:val="Liststycke"/>
      </w:pPr>
      <w:r w:rsidRPr="00E14F74">
        <w:t>Well-known ports/system ports 1-1023</w:t>
      </w:r>
    </w:p>
    <w:p w:rsidR="002C70AB" w:rsidRPr="00E14F74" w:rsidRDefault="002C70AB" w:rsidP="00203A20">
      <w:pPr>
        <w:pStyle w:val="Liststycke"/>
      </w:pPr>
      <w:r w:rsidRPr="00E14F74">
        <w:t>Registered ports 1024-49151</w:t>
      </w:r>
    </w:p>
    <w:p w:rsidR="002C70AB" w:rsidRPr="00E14F74" w:rsidRDefault="002C70AB" w:rsidP="00203A20">
      <w:pPr>
        <w:pStyle w:val="Liststycke"/>
      </w:pPr>
      <w:r w:rsidRPr="00E14F74">
        <w:t>Dynamic/Private ports 49152-65535</w:t>
      </w:r>
    </w:p>
    <w:p w:rsidR="002C70AB" w:rsidRPr="00E14F74" w:rsidRDefault="002C70AB" w:rsidP="00203A20">
      <w:pPr>
        <w:pStyle w:val="Liststycke"/>
      </w:pPr>
    </w:p>
    <w:p w:rsidR="00DC70B3" w:rsidRPr="00E14F74" w:rsidRDefault="00DC70B3" w:rsidP="00EB01AC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What is the default port for HTTP?</w:t>
      </w:r>
    </w:p>
    <w:p w:rsidR="002C70AB" w:rsidRPr="00E14F74" w:rsidRDefault="002C70AB" w:rsidP="002C70AB">
      <w:pPr>
        <w:pStyle w:val="Liststycke"/>
      </w:pPr>
      <w:r w:rsidRPr="00E14F74">
        <w:t>Port 80</w:t>
      </w:r>
    </w:p>
    <w:p w:rsidR="002C70AB" w:rsidRPr="00E14F74" w:rsidRDefault="002C70AB" w:rsidP="002C70AB">
      <w:pPr>
        <w:pStyle w:val="Liststycke"/>
        <w:rPr>
          <w:b/>
        </w:rPr>
      </w:pPr>
    </w:p>
    <w:p w:rsidR="00DC70B3" w:rsidRPr="00E14F74" w:rsidRDefault="00DC70B3" w:rsidP="00DC70B3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Which is the standard port for SMTP?</w:t>
      </w:r>
    </w:p>
    <w:p w:rsidR="002C70AB" w:rsidRPr="00E14F74" w:rsidRDefault="002C70AB" w:rsidP="002C70AB">
      <w:pPr>
        <w:pStyle w:val="Liststycke"/>
      </w:pPr>
      <w:r w:rsidRPr="00E14F74">
        <w:t>Port 25</w:t>
      </w:r>
    </w:p>
    <w:p w:rsidR="002C70AB" w:rsidRPr="00E14F74" w:rsidRDefault="002C70AB" w:rsidP="002C70AB">
      <w:pPr>
        <w:pStyle w:val="Liststycke"/>
        <w:rPr>
          <w:b/>
        </w:rPr>
      </w:pPr>
    </w:p>
    <w:p w:rsidR="00DC70B3" w:rsidRPr="00E14F74" w:rsidRDefault="00DC70B3" w:rsidP="00DC70B3">
      <w:pPr>
        <w:pStyle w:val="Liststycke"/>
        <w:numPr>
          <w:ilvl w:val="1"/>
          <w:numId w:val="23"/>
        </w:numPr>
        <w:rPr>
          <w:b/>
          <w:vanish/>
        </w:rPr>
      </w:pPr>
    </w:p>
    <w:p w:rsidR="00DC70B3" w:rsidRPr="00E14F74" w:rsidRDefault="00DC70B3" w:rsidP="00DC70B3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What is the purpose of the HTTP protocol?</w:t>
      </w:r>
    </w:p>
    <w:p w:rsidR="002C70AB" w:rsidRPr="00E14F74" w:rsidRDefault="002C70AB" w:rsidP="002C70AB">
      <w:pPr>
        <w:pStyle w:val="Liststycke"/>
        <w:ind w:left="480" w:firstLine="240"/>
      </w:pPr>
      <w:r w:rsidRPr="00E14F74">
        <w:t>Att möjliggöra kommunikation mellan en webserver och en klient.</w:t>
      </w:r>
    </w:p>
    <w:p w:rsidR="002C70AB" w:rsidRPr="00E14F74" w:rsidRDefault="002C70AB" w:rsidP="002C70AB">
      <w:pPr>
        <w:pStyle w:val="Liststycke"/>
        <w:rPr>
          <w:b/>
        </w:rPr>
      </w:pPr>
    </w:p>
    <w:p w:rsidR="002C70AB" w:rsidRPr="00E14F74" w:rsidRDefault="002C70AB" w:rsidP="00DC70B3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What response code is received from a web server if everything has gone well?</w:t>
      </w:r>
    </w:p>
    <w:p w:rsidR="002C70AB" w:rsidRDefault="002C70AB" w:rsidP="00007BD9">
      <w:pPr>
        <w:pStyle w:val="Liststycke"/>
      </w:pPr>
      <w:r w:rsidRPr="00E14F74">
        <w:t>200 OK</w:t>
      </w:r>
    </w:p>
    <w:p w:rsidR="00007BD9" w:rsidRPr="00007BD9" w:rsidRDefault="00007BD9" w:rsidP="00007BD9">
      <w:pPr>
        <w:pStyle w:val="Liststycke"/>
      </w:pPr>
    </w:p>
    <w:p w:rsidR="00DC70B3" w:rsidRPr="00E14F74" w:rsidRDefault="00DC70B3" w:rsidP="00DC70B3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What response code is obtained if the web server cannot find resource that is in demand?</w:t>
      </w:r>
    </w:p>
    <w:p w:rsidR="002C70AB" w:rsidRPr="00E14F74" w:rsidRDefault="002C70AB" w:rsidP="002C70AB">
      <w:pPr>
        <w:pStyle w:val="Liststycke"/>
      </w:pPr>
      <w:r w:rsidRPr="00E14F74">
        <w:t>404 Not found</w:t>
      </w:r>
    </w:p>
    <w:p w:rsidR="002C70AB" w:rsidRPr="00E14F74" w:rsidRDefault="002C70AB" w:rsidP="002C70AB">
      <w:pPr>
        <w:pStyle w:val="Liststycke"/>
        <w:rPr>
          <w:b/>
        </w:rPr>
      </w:pPr>
    </w:p>
    <w:p w:rsidR="00DC70B3" w:rsidRPr="00E14F74" w:rsidRDefault="00DC70B3" w:rsidP="00DC70B3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Which two response codes, you can get if you do not have rights to a requested resource?</w:t>
      </w:r>
    </w:p>
    <w:p w:rsidR="002C70AB" w:rsidRPr="00E14F74" w:rsidRDefault="002C70AB" w:rsidP="002C70AB">
      <w:pPr>
        <w:pStyle w:val="Liststycke"/>
      </w:pPr>
      <w:r w:rsidRPr="00E14F74">
        <w:t>401 Unauthorized, 403 Forbidden</w:t>
      </w:r>
    </w:p>
    <w:p w:rsidR="002C70AB" w:rsidRPr="00E14F74" w:rsidRDefault="002C70AB" w:rsidP="002C70AB">
      <w:pPr>
        <w:pStyle w:val="Liststycke"/>
        <w:rPr>
          <w:b/>
        </w:rPr>
      </w:pPr>
    </w:p>
    <w:p w:rsidR="00DC70B3" w:rsidRPr="00E14F74" w:rsidRDefault="00DC70B3" w:rsidP="00DC70B3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What are the different request can be done using HTTP?</w:t>
      </w:r>
    </w:p>
    <w:p w:rsidR="002C70AB" w:rsidRPr="00E14F74" w:rsidRDefault="002C70AB" w:rsidP="002C70AB">
      <w:pPr>
        <w:pStyle w:val="Liststycke"/>
      </w:pPr>
      <w:r w:rsidRPr="00E14F74">
        <w:t>OPTIONS, GET, HEAD, POST, PUT, DELETE, TRACE, CONNECT, PATCH</w:t>
      </w:r>
    </w:p>
    <w:p w:rsidR="002C70AB" w:rsidRPr="00E14F74" w:rsidRDefault="002C70AB" w:rsidP="002C70AB">
      <w:pPr>
        <w:pStyle w:val="Liststycke"/>
        <w:rPr>
          <w:b/>
        </w:rPr>
      </w:pPr>
    </w:p>
    <w:p w:rsidR="00DC70B3" w:rsidRPr="00E14F74" w:rsidRDefault="00DC70B3" w:rsidP="00DC70B3">
      <w:pPr>
        <w:pStyle w:val="Liststycke"/>
        <w:numPr>
          <w:ilvl w:val="1"/>
          <w:numId w:val="23"/>
        </w:numPr>
        <w:rPr>
          <w:b/>
          <w:vanish/>
        </w:rPr>
      </w:pPr>
    </w:p>
    <w:p w:rsidR="00DC70B3" w:rsidRPr="00E14F74" w:rsidRDefault="00DC70B3" w:rsidP="00DC70B3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What is the purpose of the SMTP protocol?</w:t>
      </w:r>
    </w:p>
    <w:p w:rsidR="00674EF9" w:rsidRPr="00E14F74" w:rsidRDefault="00674EF9" w:rsidP="00674EF9">
      <w:pPr>
        <w:pStyle w:val="Liststycke"/>
      </w:pPr>
      <w:r w:rsidRPr="00E14F74">
        <w:t>Att transportera e-mail över internet.</w:t>
      </w:r>
    </w:p>
    <w:p w:rsidR="00674EF9" w:rsidRPr="00E14F74" w:rsidRDefault="00674EF9" w:rsidP="00674EF9">
      <w:pPr>
        <w:pStyle w:val="Liststycke"/>
        <w:rPr>
          <w:b/>
        </w:rPr>
      </w:pPr>
    </w:p>
    <w:p w:rsidR="00DC70B3" w:rsidRPr="00E14F74" w:rsidRDefault="00DC70B3" w:rsidP="00DC70B3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How the command appears to indicate the sender’s address to SMTP?</w:t>
      </w:r>
    </w:p>
    <w:p w:rsidR="00674EF9" w:rsidRPr="00E14F74" w:rsidRDefault="00674EF9" w:rsidP="00674EF9">
      <w:pPr>
        <w:pStyle w:val="Liststycke"/>
      </w:pPr>
      <w:r w:rsidRPr="00E14F74">
        <w:t>“MAIL”, användning: “MAIL from:&lt;avsändarens address&gt;”</w:t>
      </w:r>
    </w:p>
    <w:p w:rsidR="00674EF9" w:rsidRPr="00E14F74" w:rsidRDefault="00674EF9" w:rsidP="00674EF9">
      <w:pPr>
        <w:pStyle w:val="Liststycke"/>
      </w:pPr>
    </w:p>
    <w:p w:rsidR="00DC70B3" w:rsidRPr="00E14F74" w:rsidRDefault="00DC70B3" w:rsidP="00DC70B3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How the command appears to enter the destination address under SMTP?</w:t>
      </w:r>
    </w:p>
    <w:p w:rsidR="00674EF9" w:rsidRPr="00E14F74" w:rsidRDefault="00674EF9" w:rsidP="00674EF9">
      <w:pPr>
        <w:pStyle w:val="Liststycke"/>
      </w:pPr>
      <w:r w:rsidRPr="00E14F74">
        <w:t>“RCPT”, användning: “RCPT to:&lt;mottagarens address&gt;”</w:t>
      </w:r>
    </w:p>
    <w:p w:rsidR="00674EF9" w:rsidRPr="00E14F74" w:rsidRDefault="00674EF9" w:rsidP="00674EF9">
      <w:pPr>
        <w:pStyle w:val="Liststycke"/>
        <w:rPr>
          <w:b/>
        </w:rPr>
      </w:pPr>
    </w:p>
    <w:p w:rsidR="00DC70B3" w:rsidRPr="00E14F74" w:rsidRDefault="00DC70B3" w:rsidP="00DC70B3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How the command appears to indicate the actual text of an e-mail to SMTP?</w:t>
      </w:r>
    </w:p>
    <w:p w:rsidR="00674EF9" w:rsidRPr="00E14F74" w:rsidRDefault="00721B5C" w:rsidP="00674EF9">
      <w:pPr>
        <w:pStyle w:val="Liststycke"/>
      </w:pPr>
      <w:r w:rsidRPr="00E14F74">
        <w:t>“DATA”, användning: “DATA” följt av en data stream</w:t>
      </w:r>
    </w:p>
    <w:p w:rsidR="00674EF9" w:rsidRPr="00E14F74" w:rsidRDefault="00674EF9" w:rsidP="00674EF9">
      <w:pPr>
        <w:pStyle w:val="Liststycke"/>
        <w:rPr>
          <w:b/>
        </w:rPr>
      </w:pPr>
    </w:p>
    <w:p w:rsidR="00DC70B3" w:rsidRPr="00E14F74" w:rsidRDefault="00DC70B3" w:rsidP="00DC70B3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Which command asks an AMTP server on which extensions it supports?</w:t>
      </w:r>
    </w:p>
    <w:p w:rsidR="00674EF9" w:rsidRPr="00CE46E8" w:rsidRDefault="00721B5C" w:rsidP="00674EF9">
      <w:pPr>
        <w:pStyle w:val="Liststycke"/>
      </w:pPr>
      <w:r w:rsidRPr="00CE46E8">
        <w:t>Klienten börjar med att sända EHLO och om server inte svara faller tillbaka till HELO</w:t>
      </w:r>
    </w:p>
    <w:p w:rsidR="00674EF9" w:rsidRPr="00E14F74" w:rsidRDefault="00674EF9" w:rsidP="00674EF9">
      <w:pPr>
        <w:pStyle w:val="Liststycke"/>
        <w:rPr>
          <w:b/>
        </w:rPr>
      </w:pPr>
    </w:p>
    <w:p w:rsidR="00DC70B3" w:rsidRPr="00E14F74" w:rsidRDefault="00DC70B3" w:rsidP="00DC70B3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An e-mail message consists of two parts: Header and body. Which two fields must always be in the header?</w:t>
      </w:r>
    </w:p>
    <w:p w:rsidR="00674EF9" w:rsidRPr="00E14F74" w:rsidRDefault="00721B5C" w:rsidP="00674EF9">
      <w:pPr>
        <w:pStyle w:val="Liststycke"/>
      </w:pPr>
      <w:r w:rsidRPr="00E14F74">
        <w:t>From, Date</w:t>
      </w:r>
    </w:p>
    <w:p w:rsidR="00674EF9" w:rsidRPr="00E14F74" w:rsidRDefault="00674EF9" w:rsidP="00674EF9">
      <w:pPr>
        <w:pStyle w:val="Liststycke"/>
        <w:rPr>
          <w:b/>
        </w:rPr>
      </w:pPr>
    </w:p>
    <w:p w:rsidR="00DC70B3" w:rsidRPr="00E14F74" w:rsidRDefault="00DC70B3" w:rsidP="00DC70B3">
      <w:pPr>
        <w:pStyle w:val="Liststycke"/>
        <w:numPr>
          <w:ilvl w:val="1"/>
          <w:numId w:val="23"/>
        </w:numPr>
        <w:rPr>
          <w:b/>
          <w:vanish/>
        </w:rPr>
      </w:pPr>
    </w:p>
    <w:p w:rsidR="00DC70B3" w:rsidRPr="00E14F74" w:rsidRDefault="00DC70B3" w:rsidP="00DC70B3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What is the purpose of DNS?</w:t>
      </w:r>
    </w:p>
    <w:p w:rsidR="00674EF9" w:rsidRPr="00E14F74" w:rsidRDefault="00721B5C" w:rsidP="00674EF9">
      <w:pPr>
        <w:pStyle w:val="Liststycke"/>
      </w:pPr>
      <w:r w:rsidRPr="00E14F74">
        <w:t xml:space="preserve">Att kunna använda </w:t>
      </w:r>
      <w:r w:rsidR="00E14F74" w:rsidRPr="00E14F74">
        <w:t>adresser</w:t>
      </w:r>
      <w:r w:rsidRPr="00E14F74">
        <w:t xml:space="preserve"> som är mänskligt läsbara för datorkommunikation, som sedan </w:t>
      </w:r>
      <w:r w:rsidR="00E14F74">
        <w:t>översätts</w:t>
      </w:r>
      <w:r w:rsidRPr="00E14F74">
        <w:t xml:space="preserve"> till IP </w:t>
      </w:r>
      <w:r w:rsidR="00E14F74" w:rsidRPr="00E14F74">
        <w:t>adresser</w:t>
      </w:r>
      <w:r w:rsidR="00E14F74">
        <w:t xml:space="preserve"> via DNS servrar</w:t>
      </w:r>
      <w:r w:rsidRPr="00E14F74">
        <w:t>.</w:t>
      </w:r>
    </w:p>
    <w:p w:rsidR="00674EF9" w:rsidRPr="00E14F74" w:rsidRDefault="00674EF9" w:rsidP="00674EF9">
      <w:pPr>
        <w:pStyle w:val="Liststycke"/>
        <w:rPr>
          <w:b/>
        </w:rPr>
      </w:pPr>
    </w:p>
    <w:p w:rsidR="00DC70B3" w:rsidRPr="00E14F74" w:rsidRDefault="00DC70B3" w:rsidP="00DC70B3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What type of DNS resource record should you ask for if you want to know the IPv4 address for a domain?</w:t>
      </w:r>
    </w:p>
    <w:p w:rsidR="00674EF9" w:rsidRPr="00E14F74" w:rsidRDefault="00721B5C" w:rsidP="00674EF9">
      <w:pPr>
        <w:pStyle w:val="Liststycke"/>
      </w:pPr>
      <w:r w:rsidRPr="00E14F74">
        <w:t>Type A</w:t>
      </w:r>
    </w:p>
    <w:p w:rsidR="00674EF9" w:rsidRPr="00E14F74" w:rsidRDefault="00674EF9" w:rsidP="00674EF9">
      <w:pPr>
        <w:pStyle w:val="Liststycke"/>
        <w:rPr>
          <w:b/>
        </w:rPr>
      </w:pPr>
    </w:p>
    <w:p w:rsidR="00DC70B3" w:rsidRPr="00E14F74" w:rsidRDefault="00DC70B3" w:rsidP="00DC70B3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What type of DNS record should you ask for if you want to know the IPv6 address for a domain?</w:t>
      </w:r>
    </w:p>
    <w:p w:rsidR="00674EF9" w:rsidRPr="00E14F74" w:rsidRDefault="00721B5C" w:rsidP="00674EF9">
      <w:pPr>
        <w:pStyle w:val="Liststycke"/>
      </w:pPr>
      <w:r w:rsidRPr="00E14F74">
        <w:t>Type AAAA</w:t>
      </w:r>
    </w:p>
    <w:p w:rsidR="00674EF9" w:rsidRPr="00E14F74" w:rsidRDefault="00674EF9" w:rsidP="00674EF9">
      <w:pPr>
        <w:pStyle w:val="Liststycke"/>
        <w:rPr>
          <w:b/>
        </w:rPr>
      </w:pPr>
    </w:p>
    <w:p w:rsidR="00DC70B3" w:rsidRPr="00E14F74" w:rsidRDefault="00DC70B3" w:rsidP="00DC70B3">
      <w:pPr>
        <w:pStyle w:val="Liststycke"/>
        <w:numPr>
          <w:ilvl w:val="1"/>
          <w:numId w:val="23"/>
        </w:numPr>
        <w:rPr>
          <w:b/>
          <w:vanish/>
        </w:rPr>
      </w:pPr>
    </w:p>
    <w:p w:rsidR="00DC70B3" w:rsidRPr="00E14F74" w:rsidRDefault="00DC70B3" w:rsidP="00DC70B3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How can you define a filter in Wireshark to only see the traffic that contains the HTTP?</w:t>
      </w:r>
    </w:p>
    <w:p w:rsidR="00674EF9" w:rsidRPr="00E14F74" w:rsidRDefault="00721B5C" w:rsidP="00674EF9">
      <w:pPr>
        <w:pStyle w:val="Liststycke"/>
      </w:pPr>
      <w:r w:rsidRPr="00E14F74">
        <w:lastRenderedPageBreak/>
        <w:t xml:space="preserve">Börja med att endast fånga traffiken på port 80, tillämpa sedan ett display filter för paket innehållande HTTP </w:t>
      </w:r>
    </w:p>
    <w:p w:rsidR="00674EF9" w:rsidRDefault="00674EF9" w:rsidP="00674EF9">
      <w:pPr>
        <w:pStyle w:val="Liststycke"/>
        <w:rPr>
          <w:b/>
        </w:rPr>
      </w:pPr>
    </w:p>
    <w:p w:rsidR="00007BD9" w:rsidRPr="00E14F74" w:rsidRDefault="00007BD9" w:rsidP="00674EF9">
      <w:pPr>
        <w:pStyle w:val="Liststycke"/>
        <w:rPr>
          <w:b/>
        </w:rPr>
      </w:pPr>
    </w:p>
    <w:p w:rsidR="00674EF9" w:rsidRPr="00E14F74" w:rsidRDefault="00DC70B3" w:rsidP="00721B5C">
      <w:pPr>
        <w:pStyle w:val="Liststycke"/>
        <w:numPr>
          <w:ilvl w:val="2"/>
          <w:numId w:val="23"/>
        </w:numPr>
        <w:rPr>
          <w:b/>
        </w:rPr>
      </w:pPr>
      <w:r w:rsidRPr="00E14F74">
        <w:rPr>
          <w:b/>
        </w:rPr>
        <w:t>How to follow a specific TCP stream in Wireshark?</w:t>
      </w:r>
    </w:p>
    <w:p w:rsidR="00721B5C" w:rsidRPr="00E14F74" w:rsidRDefault="00E14F74" w:rsidP="00721B5C">
      <w:pPr>
        <w:pStyle w:val="Liststycke"/>
      </w:pPr>
      <w:r>
        <w:t>Högerklicka på ett pa</w:t>
      </w:r>
      <w:r w:rsidR="00721B5C" w:rsidRPr="00E14F74">
        <w:t xml:space="preserve">ket och välj </w:t>
      </w:r>
      <w:r>
        <w:t xml:space="preserve">”ström </w:t>
      </w:r>
      <w:r w:rsidR="00721B5C" w:rsidRPr="00E14F74">
        <w:t>typ</w:t>
      </w:r>
      <w:r>
        <w:t>”</w:t>
      </w:r>
      <w:r w:rsidR="00721B5C" w:rsidRPr="00E14F74">
        <w:t xml:space="preserve"> under </w:t>
      </w:r>
      <w:r>
        <w:t>”</w:t>
      </w:r>
      <w:r w:rsidR="00721B5C" w:rsidRPr="00E14F74">
        <w:t>follow</w:t>
      </w:r>
      <w:r>
        <w:t>”</w:t>
      </w:r>
      <w:r w:rsidR="00721B5C" w:rsidRPr="00E14F74">
        <w:t xml:space="preserve">. Alternativt hitta </w:t>
      </w:r>
      <w:r>
        <w:t>”</w:t>
      </w:r>
      <w:r w:rsidR="00721B5C" w:rsidRPr="00E14F74">
        <w:t>stream index</w:t>
      </w:r>
      <w:r>
        <w:t>”</w:t>
      </w:r>
      <w:r w:rsidR="00721B5C" w:rsidRPr="00E14F74">
        <w:t xml:space="preserve"> under transport protokollet och </w:t>
      </w:r>
      <w:r w:rsidR="000F59AE" w:rsidRPr="00E14F74">
        <w:t>sätt “tcp.stream eq X” som displayfilter.</w:t>
      </w:r>
    </w:p>
    <w:p w:rsidR="00920D52" w:rsidRPr="00E14F74" w:rsidRDefault="000F59AE" w:rsidP="000F59AE">
      <w:pPr>
        <w:pStyle w:val="Rubrik1"/>
      </w:pPr>
      <w:bookmarkStart w:id="4" w:name="_Toc447226437"/>
      <w:r w:rsidRPr="00E14F74">
        <w:t>Laborationsuppgifter</w:t>
      </w:r>
      <w:bookmarkEnd w:id="4"/>
    </w:p>
    <w:p w:rsidR="00237E70" w:rsidRPr="00E14F74" w:rsidRDefault="00237E70" w:rsidP="00237E70">
      <w:pPr>
        <w:pStyle w:val="Rubrik2"/>
      </w:pPr>
      <w:bookmarkStart w:id="5" w:name="_Toc447226438"/>
      <w:r w:rsidRPr="00E14F74">
        <w:t>Uppgift 2.1</w:t>
      </w:r>
      <w:bookmarkEnd w:id="5"/>
    </w:p>
    <w:p w:rsidR="000F59AE" w:rsidRPr="00E14F74" w:rsidRDefault="00CE46E8" w:rsidP="00237E70">
      <w:pPr>
        <w:pStyle w:val="Rubrik3"/>
      </w:pPr>
      <w:bookmarkStart w:id="6" w:name="_Toc447226439"/>
      <w:r w:rsidRPr="00E14F74">
        <w:t>Metodbeskrivning</w:t>
      </w:r>
      <w:bookmarkEnd w:id="6"/>
    </w:p>
    <w:p w:rsidR="008173FF" w:rsidRDefault="00CE46E8" w:rsidP="00CE46E8">
      <w:pPr>
        <w:pStyle w:val="Brdtext"/>
        <w:rPr>
          <w:lang w:eastAsia="en-US"/>
        </w:rPr>
      </w:pPr>
      <w:r w:rsidRPr="00E14F74">
        <w:rPr>
          <w:lang w:eastAsia="en-US"/>
        </w:rPr>
        <w:t>En fråga ställs till servern</w:t>
      </w:r>
      <w:r w:rsidR="003049FB" w:rsidRPr="00E14F74">
        <w:rPr>
          <w:lang w:eastAsia="en-US"/>
        </w:rPr>
        <w:t xml:space="preserve"> da.dsv.su.se</w:t>
      </w:r>
      <w:r w:rsidRPr="00E14F74">
        <w:rPr>
          <w:lang w:eastAsia="en-US"/>
        </w:rPr>
        <w:t xml:space="preserve"> via</w:t>
      </w:r>
      <w:r w:rsidR="003049FB" w:rsidRPr="00E14F74">
        <w:rPr>
          <w:lang w:eastAsia="en-US"/>
        </w:rPr>
        <w:t xml:space="preserve"> putty </w:t>
      </w:r>
      <w:r w:rsidR="00F30CCC" w:rsidRPr="00E14F74">
        <w:rPr>
          <w:lang w:eastAsia="en-US"/>
        </w:rPr>
        <w:t>sedan kontrolleras svarsmeddelandet, vilket innehåller information såsom responskod, respons header(som innehålls t.ex. innehållstyp) samt svars data.</w:t>
      </w:r>
    </w:p>
    <w:p w:rsidR="00CE46E8" w:rsidRPr="00CE46E8" w:rsidRDefault="008173FF" w:rsidP="008173FF">
      <w:pPr>
        <w:pStyle w:val="Rubrik3"/>
      </w:pPr>
      <w:bookmarkStart w:id="7" w:name="_Toc447226440"/>
      <w:r>
        <w:t>Resultat</w:t>
      </w:r>
      <w:bookmarkEnd w:id="7"/>
      <w:r w:rsidR="00F30CCC" w:rsidRPr="00E14F74">
        <w:t xml:space="preserve"> </w:t>
      </w:r>
    </w:p>
    <w:p w:rsidR="00DC70B3" w:rsidRPr="00E14F74" w:rsidRDefault="00920D52" w:rsidP="000F59AE">
      <w:pPr>
        <w:pStyle w:val="Rubrik3"/>
      </w:pPr>
      <w:bookmarkStart w:id="8" w:name="_Toc447226441"/>
      <w:r w:rsidRPr="00E14F74">
        <w:t>Ask for the resource /art.txt</w:t>
      </w:r>
      <w:bookmarkEnd w:id="8"/>
    </w:p>
    <w:p w:rsidR="00920D52" w:rsidRPr="00E14F74" w:rsidRDefault="00920D52" w:rsidP="000F59AE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How did your conversation with the Web server look like?</w:t>
      </w:r>
    </w:p>
    <w:p w:rsidR="000F59AE" w:rsidRPr="00E14F74" w:rsidRDefault="006E0373" w:rsidP="000F59AE">
      <w:pPr>
        <w:pStyle w:val="Liststycke"/>
      </w:pPr>
      <w:r w:rsidRPr="00E14F74">
        <w:t>Jag ställde en fråga till servern(GET /art.txt HTTP/1.0), servern svarade med statuskod samt den resurs som efterfrågades(/art.txt)</w:t>
      </w:r>
    </w:p>
    <w:p w:rsidR="006E0373" w:rsidRPr="00E14F74" w:rsidRDefault="006E0373" w:rsidP="000F59AE">
      <w:pPr>
        <w:pStyle w:val="Liststycke"/>
        <w:rPr>
          <w:b/>
        </w:rPr>
      </w:pPr>
    </w:p>
    <w:p w:rsidR="00920D52" w:rsidRPr="00E14F74" w:rsidRDefault="00920D52" w:rsidP="00920D52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What response code you got?</w:t>
      </w:r>
    </w:p>
    <w:p w:rsidR="006E0373" w:rsidRPr="00E14F74" w:rsidRDefault="006E0373" w:rsidP="006E0373">
      <w:pPr>
        <w:pStyle w:val="Liststycke"/>
      </w:pPr>
      <w:r w:rsidRPr="00E14F74">
        <w:t>200 OK</w:t>
      </w:r>
    </w:p>
    <w:p w:rsidR="006E0373" w:rsidRPr="00E14F74" w:rsidRDefault="006E0373" w:rsidP="006E0373">
      <w:pPr>
        <w:pStyle w:val="Liststycke"/>
      </w:pPr>
    </w:p>
    <w:p w:rsidR="00920D52" w:rsidRPr="00E14F74" w:rsidRDefault="00920D52" w:rsidP="00920D52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What are response codes?</w:t>
      </w:r>
    </w:p>
    <w:p w:rsidR="006E0373" w:rsidRPr="00E14F74" w:rsidRDefault="006E0373" w:rsidP="006E0373">
      <w:pPr>
        <w:pStyle w:val="Liststycke"/>
      </w:pPr>
      <w:r w:rsidRPr="00E14F74">
        <w:t>Standard svar till klientens begäran</w:t>
      </w:r>
    </w:p>
    <w:p w:rsidR="006E0373" w:rsidRPr="00E14F74" w:rsidRDefault="006E0373" w:rsidP="006E0373">
      <w:pPr>
        <w:pStyle w:val="Liststycke"/>
        <w:rPr>
          <w:b/>
        </w:rPr>
      </w:pPr>
    </w:p>
    <w:p w:rsidR="00920D52" w:rsidRPr="00E14F74" w:rsidRDefault="00920D52" w:rsidP="00920D52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What type of content is in the response from the web server?</w:t>
      </w:r>
    </w:p>
    <w:p w:rsidR="006E0373" w:rsidRPr="00E14F74" w:rsidRDefault="006E0373" w:rsidP="006E0373">
      <w:pPr>
        <w:pStyle w:val="Liststycke"/>
      </w:pPr>
      <w:r w:rsidRPr="00E14F74">
        <w:t>Vanlig text, text/plain</w:t>
      </w:r>
    </w:p>
    <w:p w:rsidR="00920D52" w:rsidRPr="00E14F74" w:rsidRDefault="00920D52" w:rsidP="000F59AE">
      <w:pPr>
        <w:pStyle w:val="Rubrik3"/>
      </w:pPr>
      <w:bookmarkStart w:id="9" w:name="_Toc447226442"/>
      <w:r w:rsidRPr="00E14F74">
        <w:t>Ask for resource /layers.html</w:t>
      </w:r>
      <w:bookmarkEnd w:id="9"/>
    </w:p>
    <w:p w:rsidR="000F59AE" w:rsidRPr="00E14F74" w:rsidRDefault="000F59AE" w:rsidP="000F59AE">
      <w:pPr>
        <w:pStyle w:val="Liststycke"/>
        <w:numPr>
          <w:ilvl w:val="1"/>
          <w:numId w:val="22"/>
        </w:numPr>
        <w:rPr>
          <w:b/>
          <w:vanish/>
        </w:rPr>
      </w:pPr>
    </w:p>
    <w:p w:rsidR="000F59AE" w:rsidRPr="00E14F74" w:rsidRDefault="000F59AE" w:rsidP="000F59AE">
      <w:pPr>
        <w:pStyle w:val="Liststycke"/>
        <w:numPr>
          <w:ilvl w:val="1"/>
          <w:numId w:val="22"/>
        </w:numPr>
        <w:rPr>
          <w:b/>
          <w:vanish/>
        </w:rPr>
      </w:pPr>
    </w:p>
    <w:p w:rsidR="00920D52" w:rsidRPr="00E14F74" w:rsidRDefault="00920D52" w:rsidP="000F59AE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How did your conversation with the Web server look like</w:t>
      </w:r>
      <w:r w:rsidR="006E0373" w:rsidRPr="00E14F74">
        <w:rPr>
          <w:b/>
        </w:rPr>
        <w:t>?</w:t>
      </w:r>
    </w:p>
    <w:p w:rsidR="006E0373" w:rsidRPr="00E14F74" w:rsidRDefault="006E0373" w:rsidP="006E0373">
      <w:pPr>
        <w:pStyle w:val="Liststycke"/>
      </w:pPr>
      <w:r w:rsidRPr="00E14F74">
        <w:t>Jag ställde en fråga till servern(GET /layers.html HTTP/1.0), servern svarade med statuskod samt den resurs som efterfrågades(/layers.html)</w:t>
      </w:r>
    </w:p>
    <w:p w:rsidR="006E0373" w:rsidRPr="00E14F74" w:rsidRDefault="006E0373" w:rsidP="006E0373">
      <w:pPr>
        <w:pStyle w:val="Liststycke"/>
        <w:rPr>
          <w:b/>
        </w:rPr>
      </w:pPr>
    </w:p>
    <w:p w:rsidR="00920D52" w:rsidRPr="00E14F74" w:rsidRDefault="00920D52" w:rsidP="00920D52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What response code you got?</w:t>
      </w:r>
    </w:p>
    <w:p w:rsidR="00CE46E8" w:rsidRPr="00E14F74" w:rsidRDefault="00CE46E8" w:rsidP="00CE46E8">
      <w:pPr>
        <w:pStyle w:val="Liststycke"/>
      </w:pPr>
      <w:r w:rsidRPr="00E14F74">
        <w:t>200 OK</w:t>
      </w:r>
    </w:p>
    <w:p w:rsidR="00CE46E8" w:rsidRPr="00E14F74" w:rsidRDefault="00CE46E8" w:rsidP="00CE46E8">
      <w:pPr>
        <w:pStyle w:val="Liststycke"/>
      </w:pPr>
    </w:p>
    <w:p w:rsidR="00920D52" w:rsidRPr="00E14F74" w:rsidRDefault="00920D52" w:rsidP="00920D52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What are response codes?</w:t>
      </w:r>
    </w:p>
    <w:p w:rsidR="00CE46E8" w:rsidRPr="00E14F74" w:rsidRDefault="00CE46E8" w:rsidP="00CE46E8">
      <w:pPr>
        <w:pStyle w:val="Liststycke"/>
        <w:ind w:left="360" w:firstLine="360"/>
        <w:rPr>
          <w:b/>
        </w:rPr>
      </w:pPr>
      <w:r w:rsidRPr="00E14F74">
        <w:t>Standard svar till klientens begäran</w:t>
      </w:r>
    </w:p>
    <w:p w:rsidR="00CE46E8" w:rsidRPr="00E14F74" w:rsidRDefault="00CE46E8" w:rsidP="00CE46E8">
      <w:pPr>
        <w:pStyle w:val="Liststycke"/>
        <w:rPr>
          <w:b/>
        </w:rPr>
      </w:pPr>
    </w:p>
    <w:p w:rsidR="00920D52" w:rsidRPr="00E14F74" w:rsidRDefault="00920D52" w:rsidP="00920D52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lastRenderedPageBreak/>
        <w:t>What type of content is in the response from the web server?</w:t>
      </w:r>
    </w:p>
    <w:p w:rsidR="00CE46E8" w:rsidRPr="00E14F74" w:rsidRDefault="00CE46E8" w:rsidP="00CE46E8">
      <w:pPr>
        <w:pStyle w:val="Liststycke"/>
      </w:pPr>
      <w:r w:rsidRPr="00E14F74">
        <w:t>Html text, text/html</w:t>
      </w:r>
    </w:p>
    <w:p w:rsidR="00432E56" w:rsidRPr="00E14F74" w:rsidRDefault="00432E56" w:rsidP="000F59AE">
      <w:pPr>
        <w:pStyle w:val="Rubrik3"/>
      </w:pPr>
    </w:p>
    <w:p w:rsidR="00920D52" w:rsidRPr="00E14F74" w:rsidRDefault="00920D52" w:rsidP="000F59AE">
      <w:pPr>
        <w:pStyle w:val="Rubrik3"/>
      </w:pPr>
      <w:bookmarkStart w:id="10" w:name="_Toc447226443"/>
      <w:r w:rsidRPr="00E14F74">
        <w:t>Ask for resource /grades.txt</w:t>
      </w:r>
      <w:bookmarkEnd w:id="10"/>
    </w:p>
    <w:p w:rsidR="000F59AE" w:rsidRPr="00E14F74" w:rsidRDefault="000F59AE" w:rsidP="000F59AE">
      <w:pPr>
        <w:pStyle w:val="Liststycke"/>
        <w:numPr>
          <w:ilvl w:val="1"/>
          <w:numId w:val="22"/>
        </w:numPr>
        <w:rPr>
          <w:b/>
          <w:vanish/>
        </w:rPr>
      </w:pPr>
    </w:p>
    <w:p w:rsidR="00920D52" w:rsidRPr="00E14F74" w:rsidRDefault="00920D52" w:rsidP="000F59AE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How did your conversation with the Web server look like?</w:t>
      </w:r>
    </w:p>
    <w:p w:rsidR="00CE46E8" w:rsidRPr="00E14F74" w:rsidRDefault="00CE46E8" w:rsidP="00CE46E8">
      <w:pPr>
        <w:pStyle w:val="Liststycke"/>
      </w:pPr>
      <w:r w:rsidRPr="00E14F74">
        <w:t>Jag ställde en fråga till servern(GET /grades.txt HTTP/1.0), servern svarade med statuskod samt den resurs som efterfrågades(/grades.txt)</w:t>
      </w:r>
    </w:p>
    <w:p w:rsidR="00CE46E8" w:rsidRPr="00E14F74" w:rsidRDefault="00CE46E8" w:rsidP="00CE46E8">
      <w:pPr>
        <w:pStyle w:val="Liststycke"/>
        <w:rPr>
          <w:b/>
        </w:rPr>
      </w:pPr>
    </w:p>
    <w:p w:rsidR="00920D52" w:rsidRPr="00E14F74" w:rsidRDefault="00920D52" w:rsidP="00920D52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What response code you got?</w:t>
      </w:r>
    </w:p>
    <w:p w:rsidR="00CE46E8" w:rsidRPr="00E14F74" w:rsidRDefault="00CE46E8" w:rsidP="00CE46E8">
      <w:pPr>
        <w:pStyle w:val="Liststycke"/>
      </w:pPr>
      <w:r w:rsidRPr="00E14F74">
        <w:t>200 OK</w:t>
      </w:r>
    </w:p>
    <w:p w:rsidR="00CE46E8" w:rsidRPr="00E14F74" w:rsidRDefault="00CE46E8" w:rsidP="00CE46E8">
      <w:pPr>
        <w:pStyle w:val="Liststycke"/>
      </w:pPr>
    </w:p>
    <w:p w:rsidR="00920D52" w:rsidRPr="00E14F74" w:rsidRDefault="00920D52" w:rsidP="00920D52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What are response codes?</w:t>
      </w:r>
    </w:p>
    <w:p w:rsidR="00CE46E8" w:rsidRPr="00E14F74" w:rsidRDefault="00CE46E8" w:rsidP="00CE46E8">
      <w:pPr>
        <w:pStyle w:val="Liststycke"/>
        <w:ind w:left="360" w:firstLine="360"/>
      </w:pPr>
      <w:r w:rsidRPr="00E14F74">
        <w:t>Standard svar till klientens begäran</w:t>
      </w:r>
    </w:p>
    <w:p w:rsidR="00CE46E8" w:rsidRPr="00E14F74" w:rsidRDefault="00CE46E8" w:rsidP="00CE46E8">
      <w:pPr>
        <w:pStyle w:val="Liststycke"/>
        <w:rPr>
          <w:b/>
        </w:rPr>
      </w:pPr>
    </w:p>
    <w:p w:rsidR="00920D52" w:rsidRPr="00E14F74" w:rsidRDefault="00920D52" w:rsidP="00920D52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What type of content is in the response from the web server?</w:t>
      </w:r>
    </w:p>
    <w:p w:rsidR="00CE46E8" w:rsidRPr="00E14F74" w:rsidRDefault="00CE46E8" w:rsidP="00CE46E8">
      <w:pPr>
        <w:pStyle w:val="Liststycke"/>
      </w:pPr>
      <w:r w:rsidRPr="00E14F74">
        <w:t>Vanlig text som råkar vara HTML, text/plain</w:t>
      </w:r>
    </w:p>
    <w:p w:rsidR="00237E70" w:rsidRPr="00237E70" w:rsidRDefault="00237E70" w:rsidP="00237E70">
      <w:pPr>
        <w:pStyle w:val="Rubrik2"/>
      </w:pPr>
      <w:bookmarkStart w:id="11" w:name="_Toc447226444"/>
      <w:r>
        <w:t>Uppgift 2.2</w:t>
      </w:r>
      <w:bookmarkEnd w:id="11"/>
    </w:p>
    <w:p w:rsidR="00E97580" w:rsidRPr="00E14F74" w:rsidRDefault="00E97580" w:rsidP="00237E70">
      <w:pPr>
        <w:pStyle w:val="Rubrik3"/>
      </w:pPr>
      <w:bookmarkStart w:id="12" w:name="_Toc447226445"/>
      <w:r w:rsidRPr="00E14F74">
        <w:t>Metodbeskrivning</w:t>
      </w:r>
      <w:bookmarkEnd w:id="12"/>
    </w:p>
    <w:p w:rsidR="00F30CCC" w:rsidRDefault="00432E56" w:rsidP="00E97580">
      <w:pPr>
        <w:pStyle w:val="Brdtext"/>
        <w:rPr>
          <w:lang w:eastAsia="en-US"/>
        </w:rPr>
      </w:pPr>
      <w:r w:rsidRPr="00E14F74">
        <w:rPr>
          <w:lang w:eastAsia="en-US"/>
        </w:rPr>
        <w:t>En fråga ställs till server da.dsv.su.se medan wireshark sparar paketen för inspektion. Pakete</w:t>
      </w:r>
      <w:r w:rsidR="00E65491">
        <w:rPr>
          <w:lang w:eastAsia="en-US"/>
        </w:rPr>
        <w:t>t</w:t>
      </w:r>
      <w:r w:rsidRPr="00E14F74">
        <w:rPr>
          <w:lang w:eastAsia="en-US"/>
        </w:rPr>
        <w:t xml:space="preserve"> i fråga kontrolleras därefter.</w:t>
      </w:r>
    </w:p>
    <w:p w:rsidR="00432E56" w:rsidRPr="00E14F74" w:rsidRDefault="008173FF" w:rsidP="00E578CC">
      <w:pPr>
        <w:pStyle w:val="Rubrik3"/>
      </w:pPr>
      <w:bookmarkStart w:id="13" w:name="_Toc447226446"/>
      <w:r>
        <w:t>Resultat</w:t>
      </w:r>
      <w:bookmarkEnd w:id="13"/>
    </w:p>
    <w:p w:rsidR="00920D52" w:rsidRPr="00E14F74" w:rsidRDefault="00920D52" w:rsidP="00920D52">
      <w:pPr>
        <w:pStyle w:val="Liststycke"/>
        <w:numPr>
          <w:ilvl w:val="1"/>
          <w:numId w:val="22"/>
        </w:numPr>
        <w:rPr>
          <w:b/>
          <w:vanish/>
        </w:rPr>
      </w:pPr>
    </w:p>
    <w:p w:rsidR="00920D52" w:rsidRPr="00E14F74" w:rsidRDefault="00920D52" w:rsidP="00920D52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What are the IP addresses of both sender &amp; receiver?</w:t>
      </w:r>
    </w:p>
    <w:p w:rsidR="00CE46E8" w:rsidRPr="00E14F74" w:rsidRDefault="00E97580" w:rsidP="00CE46E8">
      <w:pPr>
        <w:pStyle w:val="Liststycke"/>
      </w:pPr>
      <w:r w:rsidRPr="00E14F74">
        <w:t>Sändare: 10.100.16.211</w:t>
      </w:r>
    </w:p>
    <w:p w:rsidR="00E97580" w:rsidRPr="00E14F74" w:rsidRDefault="00E97580" w:rsidP="00CE46E8">
      <w:pPr>
        <w:pStyle w:val="Liststycke"/>
      </w:pPr>
      <w:r w:rsidRPr="00E14F74">
        <w:t>Mottagare: 130.237.177.253</w:t>
      </w:r>
    </w:p>
    <w:p w:rsidR="00E97580" w:rsidRPr="00E14F74" w:rsidRDefault="00E97580" w:rsidP="00CE46E8">
      <w:pPr>
        <w:pStyle w:val="Liststycke"/>
        <w:rPr>
          <w:b/>
        </w:rPr>
      </w:pPr>
    </w:p>
    <w:p w:rsidR="00920D52" w:rsidRPr="00E14F74" w:rsidRDefault="00920D52" w:rsidP="00920D52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Between which ports the packet was sent?</w:t>
      </w:r>
    </w:p>
    <w:p w:rsidR="00E97580" w:rsidRPr="00E14F74" w:rsidRDefault="00E97580" w:rsidP="00E97580">
      <w:pPr>
        <w:pStyle w:val="Liststycke"/>
      </w:pPr>
      <w:r w:rsidRPr="00E14F74">
        <w:t>Sändare: 65059</w:t>
      </w:r>
    </w:p>
    <w:p w:rsidR="00E97580" w:rsidRPr="00E14F74" w:rsidRDefault="00E97580" w:rsidP="00E97580">
      <w:pPr>
        <w:pStyle w:val="Liststycke"/>
      </w:pPr>
      <w:r w:rsidRPr="00E14F74">
        <w:t>Mottagare: 80</w:t>
      </w:r>
    </w:p>
    <w:p w:rsidR="00E97580" w:rsidRPr="00E14F74" w:rsidRDefault="00E97580" w:rsidP="00E97580">
      <w:pPr>
        <w:pStyle w:val="Liststycke"/>
        <w:rPr>
          <w:b/>
        </w:rPr>
      </w:pPr>
    </w:p>
    <w:p w:rsidR="00920D52" w:rsidRPr="00E14F74" w:rsidRDefault="00920D52" w:rsidP="00920D52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Which transport protocol used?</w:t>
      </w:r>
    </w:p>
    <w:p w:rsidR="00E97580" w:rsidRPr="00E14F74" w:rsidRDefault="00E97580" w:rsidP="00E97580">
      <w:pPr>
        <w:pStyle w:val="Liststycke"/>
      </w:pPr>
      <w:r w:rsidRPr="00E14F74">
        <w:t>TCP</w:t>
      </w:r>
    </w:p>
    <w:p w:rsidR="00E97580" w:rsidRPr="00E14F74" w:rsidRDefault="00E97580" w:rsidP="00E97580">
      <w:pPr>
        <w:pStyle w:val="Liststycke"/>
        <w:rPr>
          <w:b/>
        </w:rPr>
      </w:pPr>
    </w:p>
    <w:p w:rsidR="00920D52" w:rsidRPr="00E14F74" w:rsidRDefault="00920D52" w:rsidP="00920D52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How large is the package in bytes?</w:t>
      </w:r>
    </w:p>
    <w:p w:rsidR="00E97580" w:rsidRPr="00E14F74" w:rsidRDefault="00E97580" w:rsidP="00E97580">
      <w:pPr>
        <w:pStyle w:val="Liststycke"/>
      </w:pPr>
      <w:r w:rsidRPr="00E14F74">
        <w:t>56 bytes</w:t>
      </w:r>
    </w:p>
    <w:p w:rsidR="00E97580" w:rsidRPr="00E14F74" w:rsidRDefault="00E97580" w:rsidP="00E97580">
      <w:pPr>
        <w:pStyle w:val="Liststycke"/>
        <w:rPr>
          <w:b/>
        </w:rPr>
      </w:pPr>
    </w:p>
    <w:p w:rsidR="00114AD1" w:rsidRPr="00E14F74" w:rsidRDefault="00920D52" w:rsidP="00114AD1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Between which MAC addresses the packet was send?</w:t>
      </w:r>
    </w:p>
    <w:p w:rsidR="00114AD1" w:rsidRPr="00E14F74" w:rsidRDefault="00114AD1" w:rsidP="00114AD1">
      <w:pPr>
        <w:pStyle w:val="Liststycke"/>
        <w:ind w:left="360" w:firstLine="360"/>
      </w:pPr>
      <w:r w:rsidRPr="00E14F74">
        <w:t xml:space="preserve">Sändare: 40:e2:30:cf:d8:47 </w:t>
      </w:r>
    </w:p>
    <w:p w:rsidR="00114AD1" w:rsidRPr="00E14F74" w:rsidRDefault="00114AD1" w:rsidP="00114AD1">
      <w:pPr>
        <w:pStyle w:val="Liststycke"/>
        <w:ind w:left="360" w:firstLine="360"/>
      </w:pPr>
      <w:r w:rsidRPr="00E14F74">
        <w:t>Mottagare: 00:09:0f:09:00:18</w:t>
      </w:r>
    </w:p>
    <w:p w:rsidR="00432E56" w:rsidRPr="00E14F74" w:rsidRDefault="00432E56">
      <w:pPr>
        <w:spacing w:after="200" w:line="0" w:lineRule="auto"/>
        <w:rPr>
          <w:rFonts w:ascii="Verdana" w:eastAsiaTheme="majorEastAsia" w:hAnsi="Verdana" w:cstheme="majorBidi"/>
          <w:b/>
          <w:color w:val="000000" w:themeColor="text1"/>
          <w:sz w:val="32"/>
          <w:szCs w:val="26"/>
        </w:rPr>
      </w:pPr>
      <w:r w:rsidRPr="00E14F74">
        <w:br w:type="page"/>
      </w:r>
    </w:p>
    <w:p w:rsidR="00432E56" w:rsidRPr="00E14F74" w:rsidRDefault="00432E56" w:rsidP="00114AD1">
      <w:pPr>
        <w:pStyle w:val="Rubrik2"/>
      </w:pPr>
    </w:p>
    <w:p w:rsidR="00237E70" w:rsidRPr="00E14F74" w:rsidRDefault="00237E70" w:rsidP="00114AD1">
      <w:pPr>
        <w:pStyle w:val="Rubrik2"/>
      </w:pPr>
      <w:bookmarkStart w:id="14" w:name="_Toc447226447"/>
      <w:r w:rsidRPr="00E14F74">
        <w:t>Uppgift 3</w:t>
      </w:r>
      <w:bookmarkEnd w:id="14"/>
    </w:p>
    <w:p w:rsidR="00114AD1" w:rsidRPr="00E14F74" w:rsidRDefault="00114AD1" w:rsidP="00237E70">
      <w:pPr>
        <w:pStyle w:val="Rubrik3"/>
      </w:pPr>
      <w:bookmarkStart w:id="15" w:name="_Toc447226448"/>
      <w:r w:rsidRPr="00E14F74">
        <w:t>Metodbeskrivning</w:t>
      </w:r>
      <w:bookmarkEnd w:id="15"/>
    </w:p>
    <w:p w:rsidR="00114AD1" w:rsidRDefault="00E65491" w:rsidP="008173FF">
      <w:r>
        <w:t xml:space="preserve">DNS cachen på den klient som används töms, i detta fall windows genom ”ipconfig /flushdns”. En DNS lookup utav adressen da.dsv.su.se genomförs medan wireshark sparar paketen, sedan hittas </w:t>
      </w:r>
      <w:r w:rsidR="007D1E49">
        <w:t>”standard query response” paketet vilket sedan gås igenom för information.</w:t>
      </w:r>
    </w:p>
    <w:p w:rsidR="008173FF" w:rsidRPr="00E578CC" w:rsidRDefault="008173FF" w:rsidP="00E578CC">
      <w:pPr>
        <w:pStyle w:val="Rubrik3"/>
      </w:pPr>
      <w:bookmarkStart w:id="16" w:name="_Toc447226449"/>
      <w:r>
        <w:t>Resultat</w:t>
      </w:r>
      <w:bookmarkEnd w:id="16"/>
    </w:p>
    <w:p w:rsidR="00114AD1" w:rsidRPr="00E14F74" w:rsidRDefault="00114AD1" w:rsidP="00114AD1">
      <w:pPr>
        <w:pStyle w:val="Liststycke"/>
        <w:numPr>
          <w:ilvl w:val="0"/>
          <w:numId w:val="22"/>
        </w:numPr>
        <w:rPr>
          <w:b/>
          <w:vanish/>
        </w:rPr>
      </w:pPr>
    </w:p>
    <w:p w:rsidR="00114AD1" w:rsidRPr="00E14F74" w:rsidRDefault="00114AD1" w:rsidP="00114AD1">
      <w:pPr>
        <w:pStyle w:val="Liststycke"/>
        <w:numPr>
          <w:ilvl w:val="1"/>
          <w:numId w:val="22"/>
        </w:numPr>
        <w:rPr>
          <w:b/>
          <w:vanish/>
        </w:rPr>
      </w:pPr>
    </w:p>
    <w:p w:rsidR="00114AD1" w:rsidRPr="00E14F74" w:rsidRDefault="00114AD1" w:rsidP="00114AD1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Which transport protocol was used by DNS?</w:t>
      </w:r>
    </w:p>
    <w:p w:rsidR="00114AD1" w:rsidRPr="00E14F74" w:rsidRDefault="00114AD1" w:rsidP="00114AD1">
      <w:pPr>
        <w:pStyle w:val="Liststycke"/>
      </w:pPr>
      <w:r w:rsidRPr="00E14F74">
        <w:t>UDP</w:t>
      </w:r>
    </w:p>
    <w:p w:rsidR="00114AD1" w:rsidRPr="00E14F74" w:rsidRDefault="00114AD1" w:rsidP="00114AD1">
      <w:pPr>
        <w:pStyle w:val="Liststycke"/>
      </w:pPr>
    </w:p>
    <w:p w:rsidR="00114AD1" w:rsidRPr="00E14F74" w:rsidRDefault="00114AD1" w:rsidP="00114AD1">
      <w:pPr>
        <w:pStyle w:val="Liststycke"/>
        <w:numPr>
          <w:ilvl w:val="2"/>
          <w:numId w:val="22"/>
        </w:numPr>
        <w:rPr>
          <w:b/>
        </w:rPr>
      </w:pPr>
      <w:r w:rsidRPr="00E14F74">
        <w:rPr>
          <w:b/>
        </w:rPr>
        <w:t>Between which ports packet were sent?</w:t>
      </w:r>
    </w:p>
    <w:p w:rsidR="00114AD1" w:rsidRPr="00E14F74" w:rsidRDefault="00114AD1" w:rsidP="00114AD1">
      <w:pPr>
        <w:pStyle w:val="Liststycke"/>
      </w:pPr>
      <w:r w:rsidRPr="00E14F74">
        <w:t>Sändare: 53</w:t>
      </w:r>
    </w:p>
    <w:p w:rsidR="00114AD1" w:rsidRPr="00E14F74" w:rsidRDefault="00114AD1" w:rsidP="00114AD1">
      <w:pPr>
        <w:pStyle w:val="Liststycke"/>
      </w:pPr>
      <w:r w:rsidRPr="00E14F74">
        <w:t>Mottagare: 49775</w:t>
      </w:r>
    </w:p>
    <w:p w:rsidR="00114AD1" w:rsidRPr="00E14F74" w:rsidRDefault="00114AD1" w:rsidP="00114AD1">
      <w:pPr>
        <w:pStyle w:val="Brdtext"/>
        <w:rPr>
          <w:lang w:eastAsia="en-US"/>
        </w:rPr>
      </w:pPr>
    </w:p>
    <w:p w:rsidR="00114AD1" w:rsidRPr="00E14F74" w:rsidRDefault="00114AD1" w:rsidP="00114AD1">
      <w:pPr>
        <w:pStyle w:val="Brdtext"/>
        <w:rPr>
          <w:lang w:eastAsia="en-US"/>
        </w:rPr>
      </w:pPr>
      <w:r w:rsidRPr="00E14F74">
        <w:rPr>
          <w:lang w:eastAsia="en-US"/>
        </w:rPr>
        <w:t xml:space="preserve"> </w:t>
      </w:r>
    </w:p>
    <w:p w:rsidR="00DC70B3" w:rsidRPr="00E14F74" w:rsidRDefault="00DC70B3" w:rsidP="00DC70B3"/>
    <w:p w:rsidR="00DC70B3" w:rsidRPr="00E14F74" w:rsidRDefault="00DC70B3" w:rsidP="00DC70B3"/>
    <w:p w:rsidR="00EB01AC" w:rsidRPr="00E14F74" w:rsidRDefault="00EB01AC" w:rsidP="00EB01AC"/>
    <w:p w:rsidR="00EB01AC" w:rsidRPr="00EB01AC" w:rsidRDefault="00EB01AC" w:rsidP="00EB01AC">
      <w:pPr>
        <w:pStyle w:val="Brdtext"/>
        <w:rPr>
          <w:lang w:eastAsia="en-US"/>
        </w:rPr>
      </w:pPr>
      <w:r>
        <w:rPr>
          <w:lang w:eastAsia="en-US"/>
        </w:rPr>
        <w:t xml:space="preserve"> </w:t>
      </w:r>
    </w:p>
    <w:sectPr w:rsidR="00EB01AC" w:rsidRPr="00EB01AC" w:rsidSect="00EC6C43">
      <w:footerReference w:type="first" r:id="rId11"/>
      <w:pgSz w:w="11906" w:h="16838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1AC" w:rsidRPr="009C493C" w:rsidRDefault="00EB01AC" w:rsidP="009C493C">
      <w:r>
        <w:separator/>
      </w:r>
    </w:p>
  </w:endnote>
  <w:endnote w:type="continuationSeparator" w:id="0">
    <w:p w:rsidR="00EB01AC" w:rsidRPr="009C493C" w:rsidRDefault="00EB01AC" w:rsidP="009C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C43" w:rsidRDefault="00EC6C43">
    <w:pPr>
      <w:jc w:val="center"/>
    </w:pPr>
  </w:p>
  <w:p w:rsidR="00EC6C43" w:rsidRDefault="00EC6C4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13054"/>
      <w:docPartObj>
        <w:docPartGallery w:val="Page Numbers (Bottom of Page)"/>
        <w:docPartUnique/>
      </w:docPartObj>
    </w:sdtPr>
    <w:sdtEndPr>
      <w:rPr>
        <w:rStyle w:val="Sidnummer"/>
        <w:sz w:val="18"/>
      </w:rPr>
    </w:sdtEndPr>
    <w:sdtContent>
      <w:p w:rsidR="00EC6C43" w:rsidRPr="00EA3B45" w:rsidRDefault="00EC6C43">
        <w:pPr>
          <w:jc w:val="center"/>
          <w:rPr>
            <w:rStyle w:val="Sidnummer"/>
          </w:rPr>
        </w:pPr>
        <w:r w:rsidRPr="00EA3B45">
          <w:rPr>
            <w:rStyle w:val="Sidnummer"/>
          </w:rPr>
          <w:fldChar w:fldCharType="begin"/>
        </w:r>
        <w:r w:rsidRPr="00EA3B45">
          <w:rPr>
            <w:rStyle w:val="Sidnummer"/>
          </w:rPr>
          <w:instrText xml:space="preserve"> PAGE   \* MERGEFORMAT </w:instrText>
        </w:r>
        <w:r w:rsidRPr="00EA3B45">
          <w:rPr>
            <w:rStyle w:val="Sidnummer"/>
          </w:rPr>
          <w:fldChar w:fldCharType="separate"/>
        </w:r>
        <w:r w:rsidR="004E6D03">
          <w:rPr>
            <w:rStyle w:val="Sidnummer"/>
            <w:noProof/>
          </w:rPr>
          <w:t>4</w:t>
        </w:r>
        <w:r w:rsidRPr="00EA3B45">
          <w:rPr>
            <w:rStyle w:val="Sidnummer"/>
          </w:rPr>
          <w:fldChar w:fldCharType="end"/>
        </w:r>
      </w:p>
    </w:sdtContent>
  </w:sdt>
  <w:p w:rsidR="00EC6C43" w:rsidRDefault="00EC6C4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C43" w:rsidRDefault="00EC6C43" w:rsidP="00EC6C43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>
      <w:rPr>
        <w:rStyle w:val="Sidnummer"/>
        <w:noProof/>
      </w:rPr>
      <w:t>1</w:t>
    </w:r>
    <w:r>
      <w:rPr>
        <w:rStyle w:val="Sidnummer"/>
      </w:rPr>
      <w:fldChar w:fldCharType="end"/>
    </w:r>
  </w:p>
  <w:p w:rsidR="00EC6C43" w:rsidRDefault="00EC6C43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1AC" w:rsidRPr="009C493C" w:rsidRDefault="00EB01AC" w:rsidP="009C493C">
      <w:r>
        <w:separator/>
      </w:r>
    </w:p>
  </w:footnote>
  <w:footnote w:type="continuationSeparator" w:id="0">
    <w:p w:rsidR="00EB01AC" w:rsidRPr="009C493C" w:rsidRDefault="00EB01AC" w:rsidP="009C4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FE" w:rsidRDefault="003C1AFE">
    <w:pPr>
      <w:pStyle w:val="Sidhuvud"/>
    </w:pPr>
    <w:r>
      <w:t>Fredrik Larsson - frla9839</w:t>
    </w:r>
  </w:p>
  <w:p w:rsidR="003C1AFE" w:rsidRDefault="003C1AFE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CF03D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C841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F620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56A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2E08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C0AE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28B4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AAF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E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22C1FDA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9B7C84"/>
    <w:multiLevelType w:val="multilevel"/>
    <w:tmpl w:val="6FC427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C60413C"/>
    <w:multiLevelType w:val="multilevel"/>
    <w:tmpl w:val="1CFA12C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FC46973"/>
    <w:multiLevelType w:val="multilevel"/>
    <w:tmpl w:val="81FE63C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ACC1A98"/>
    <w:multiLevelType w:val="multilevel"/>
    <w:tmpl w:val="775201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 w15:restartNumberingAfterBreak="0">
    <w:nsid w:val="2DEB45D5"/>
    <w:multiLevelType w:val="multilevel"/>
    <w:tmpl w:val="5CE8B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9BF1B49"/>
    <w:multiLevelType w:val="multilevel"/>
    <w:tmpl w:val="557AB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A102522"/>
    <w:multiLevelType w:val="multilevel"/>
    <w:tmpl w:val="BCEE92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E1C4612"/>
    <w:multiLevelType w:val="multilevel"/>
    <w:tmpl w:val="1CFA12C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0576343"/>
    <w:multiLevelType w:val="hybridMultilevel"/>
    <w:tmpl w:val="B3CAE208"/>
    <w:lvl w:ilvl="0" w:tplc="971C8E90">
      <w:start w:val="1"/>
      <w:numFmt w:val="decimal"/>
      <w:pStyle w:val="Litteraturlistamedsiffro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A33CE"/>
    <w:multiLevelType w:val="hybridMultilevel"/>
    <w:tmpl w:val="2D72B224"/>
    <w:lvl w:ilvl="0" w:tplc="F1701E7E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02557"/>
    <w:multiLevelType w:val="multilevel"/>
    <w:tmpl w:val="7B2A60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7704789"/>
    <w:multiLevelType w:val="multilevel"/>
    <w:tmpl w:val="557AB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DD534EB"/>
    <w:multiLevelType w:val="hybridMultilevel"/>
    <w:tmpl w:val="D242EF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  <w:lvlOverride w:ilvl="0">
      <w:startOverride w:val="1"/>
    </w:lvlOverride>
  </w:num>
  <w:num w:numId="12">
    <w:abstractNumId w:val="19"/>
  </w:num>
  <w:num w:numId="13">
    <w:abstractNumId w:val="19"/>
    <w:lvlOverride w:ilvl="0">
      <w:startOverride w:val="1"/>
    </w:lvlOverride>
  </w:num>
  <w:num w:numId="14">
    <w:abstractNumId w:val="18"/>
  </w:num>
  <w:num w:numId="15">
    <w:abstractNumId w:val="16"/>
  </w:num>
  <w:num w:numId="16">
    <w:abstractNumId w:val="13"/>
  </w:num>
  <w:num w:numId="17">
    <w:abstractNumId w:val="21"/>
  </w:num>
  <w:num w:numId="18">
    <w:abstractNumId w:val="10"/>
  </w:num>
  <w:num w:numId="19">
    <w:abstractNumId w:val="22"/>
  </w:num>
  <w:num w:numId="20">
    <w:abstractNumId w:val="15"/>
  </w:num>
  <w:num w:numId="21">
    <w:abstractNumId w:val="12"/>
  </w:num>
  <w:num w:numId="22">
    <w:abstractNumId w:val="20"/>
  </w:num>
  <w:num w:numId="23">
    <w:abstractNumId w:val="11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AC"/>
    <w:rsid w:val="00007BD9"/>
    <w:rsid w:val="00037FAA"/>
    <w:rsid w:val="000430B2"/>
    <w:rsid w:val="0004507A"/>
    <w:rsid w:val="00050F92"/>
    <w:rsid w:val="000607CC"/>
    <w:rsid w:val="00060F5D"/>
    <w:rsid w:val="00096AF3"/>
    <w:rsid w:val="00097598"/>
    <w:rsid w:val="000B1BC3"/>
    <w:rsid w:val="000B7268"/>
    <w:rsid w:val="000B7EAC"/>
    <w:rsid w:val="000F59AE"/>
    <w:rsid w:val="000F700A"/>
    <w:rsid w:val="00107031"/>
    <w:rsid w:val="00110AD4"/>
    <w:rsid w:val="001116E4"/>
    <w:rsid w:val="00112DC6"/>
    <w:rsid w:val="00114AD1"/>
    <w:rsid w:val="00145487"/>
    <w:rsid w:val="00163AAD"/>
    <w:rsid w:val="001C4CFE"/>
    <w:rsid w:val="001D3728"/>
    <w:rsid w:val="001E145F"/>
    <w:rsid w:val="001E6360"/>
    <w:rsid w:val="001F15C7"/>
    <w:rsid w:val="00203A20"/>
    <w:rsid w:val="00222437"/>
    <w:rsid w:val="002351CA"/>
    <w:rsid w:val="00237E70"/>
    <w:rsid w:val="00276561"/>
    <w:rsid w:val="00281FF2"/>
    <w:rsid w:val="002852E2"/>
    <w:rsid w:val="00291807"/>
    <w:rsid w:val="00294939"/>
    <w:rsid w:val="002C70AB"/>
    <w:rsid w:val="002E21B0"/>
    <w:rsid w:val="002F314F"/>
    <w:rsid w:val="002F34BA"/>
    <w:rsid w:val="00302474"/>
    <w:rsid w:val="003049FB"/>
    <w:rsid w:val="00335269"/>
    <w:rsid w:val="003463AA"/>
    <w:rsid w:val="0038585F"/>
    <w:rsid w:val="00387F84"/>
    <w:rsid w:val="00391560"/>
    <w:rsid w:val="003B5573"/>
    <w:rsid w:val="003C1AFE"/>
    <w:rsid w:val="003D2BC5"/>
    <w:rsid w:val="003D62F3"/>
    <w:rsid w:val="003F1859"/>
    <w:rsid w:val="003F2353"/>
    <w:rsid w:val="004025FD"/>
    <w:rsid w:val="00411260"/>
    <w:rsid w:val="004138B5"/>
    <w:rsid w:val="00414515"/>
    <w:rsid w:val="00423131"/>
    <w:rsid w:val="00432E56"/>
    <w:rsid w:val="004403B0"/>
    <w:rsid w:val="00440F4E"/>
    <w:rsid w:val="00453F93"/>
    <w:rsid w:val="004642B6"/>
    <w:rsid w:val="00464736"/>
    <w:rsid w:val="004968BC"/>
    <w:rsid w:val="004A77BA"/>
    <w:rsid w:val="004C1D10"/>
    <w:rsid w:val="004D5467"/>
    <w:rsid w:val="004E6D03"/>
    <w:rsid w:val="0050199D"/>
    <w:rsid w:val="00557F6E"/>
    <w:rsid w:val="005769D8"/>
    <w:rsid w:val="00583493"/>
    <w:rsid w:val="005B233D"/>
    <w:rsid w:val="005B2B11"/>
    <w:rsid w:val="005B36BB"/>
    <w:rsid w:val="005C25C2"/>
    <w:rsid w:val="005D4545"/>
    <w:rsid w:val="00610DC0"/>
    <w:rsid w:val="00626DE0"/>
    <w:rsid w:val="00645CCC"/>
    <w:rsid w:val="006536EF"/>
    <w:rsid w:val="00655315"/>
    <w:rsid w:val="0066329D"/>
    <w:rsid w:val="0066501E"/>
    <w:rsid w:val="00674EF9"/>
    <w:rsid w:val="006838E7"/>
    <w:rsid w:val="00691868"/>
    <w:rsid w:val="006A480A"/>
    <w:rsid w:val="006A4C3C"/>
    <w:rsid w:val="006A545D"/>
    <w:rsid w:val="006B0128"/>
    <w:rsid w:val="006B5DBB"/>
    <w:rsid w:val="006C2F79"/>
    <w:rsid w:val="006C7F6A"/>
    <w:rsid w:val="006D3ADA"/>
    <w:rsid w:val="006D5B38"/>
    <w:rsid w:val="006E0373"/>
    <w:rsid w:val="007153B0"/>
    <w:rsid w:val="00721B5C"/>
    <w:rsid w:val="00724F7A"/>
    <w:rsid w:val="007347A4"/>
    <w:rsid w:val="00756343"/>
    <w:rsid w:val="0076267E"/>
    <w:rsid w:val="00782945"/>
    <w:rsid w:val="00791663"/>
    <w:rsid w:val="00791C7B"/>
    <w:rsid w:val="00793B8F"/>
    <w:rsid w:val="007A5DF2"/>
    <w:rsid w:val="007A723F"/>
    <w:rsid w:val="007B1573"/>
    <w:rsid w:val="007B4743"/>
    <w:rsid w:val="007B5340"/>
    <w:rsid w:val="007C7228"/>
    <w:rsid w:val="007D0FD1"/>
    <w:rsid w:val="007D1E49"/>
    <w:rsid w:val="007F40C9"/>
    <w:rsid w:val="007F511E"/>
    <w:rsid w:val="00802E61"/>
    <w:rsid w:val="00803CC5"/>
    <w:rsid w:val="00804337"/>
    <w:rsid w:val="00812626"/>
    <w:rsid w:val="008173FF"/>
    <w:rsid w:val="00834D5D"/>
    <w:rsid w:val="00850C39"/>
    <w:rsid w:val="00867BCA"/>
    <w:rsid w:val="0087120D"/>
    <w:rsid w:val="00883298"/>
    <w:rsid w:val="008D279A"/>
    <w:rsid w:val="00902F94"/>
    <w:rsid w:val="00920D52"/>
    <w:rsid w:val="00924F35"/>
    <w:rsid w:val="00927895"/>
    <w:rsid w:val="00930DF5"/>
    <w:rsid w:val="00932E24"/>
    <w:rsid w:val="00940834"/>
    <w:rsid w:val="00950729"/>
    <w:rsid w:val="00975E2C"/>
    <w:rsid w:val="0098296A"/>
    <w:rsid w:val="009848A7"/>
    <w:rsid w:val="00994236"/>
    <w:rsid w:val="009960EA"/>
    <w:rsid w:val="009B41AC"/>
    <w:rsid w:val="009C493C"/>
    <w:rsid w:val="009C51C4"/>
    <w:rsid w:val="009D72CB"/>
    <w:rsid w:val="009D793B"/>
    <w:rsid w:val="00A03F44"/>
    <w:rsid w:val="00A21CD7"/>
    <w:rsid w:val="00A350C7"/>
    <w:rsid w:val="00A557B1"/>
    <w:rsid w:val="00A64E66"/>
    <w:rsid w:val="00A91C09"/>
    <w:rsid w:val="00A92B94"/>
    <w:rsid w:val="00AA46DF"/>
    <w:rsid w:val="00AB439A"/>
    <w:rsid w:val="00AB6FC1"/>
    <w:rsid w:val="00AC424A"/>
    <w:rsid w:val="00AD27A4"/>
    <w:rsid w:val="00AE5038"/>
    <w:rsid w:val="00AF6636"/>
    <w:rsid w:val="00B0379B"/>
    <w:rsid w:val="00B2352F"/>
    <w:rsid w:val="00B266F0"/>
    <w:rsid w:val="00B27EA6"/>
    <w:rsid w:val="00B41B72"/>
    <w:rsid w:val="00B57230"/>
    <w:rsid w:val="00B70F55"/>
    <w:rsid w:val="00B827EB"/>
    <w:rsid w:val="00B82818"/>
    <w:rsid w:val="00B928F5"/>
    <w:rsid w:val="00B933AC"/>
    <w:rsid w:val="00BC0341"/>
    <w:rsid w:val="00BC29B0"/>
    <w:rsid w:val="00BD4818"/>
    <w:rsid w:val="00C16E2A"/>
    <w:rsid w:val="00C32692"/>
    <w:rsid w:val="00C36505"/>
    <w:rsid w:val="00C47A82"/>
    <w:rsid w:val="00C67DFA"/>
    <w:rsid w:val="00C8063F"/>
    <w:rsid w:val="00C8187D"/>
    <w:rsid w:val="00C8393D"/>
    <w:rsid w:val="00C92F08"/>
    <w:rsid w:val="00CB37A3"/>
    <w:rsid w:val="00CB60AB"/>
    <w:rsid w:val="00CB6C46"/>
    <w:rsid w:val="00CC6D0A"/>
    <w:rsid w:val="00CD27E5"/>
    <w:rsid w:val="00CD436A"/>
    <w:rsid w:val="00CE46E8"/>
    <w:rsid w:val="00CE77B8"/>
    <w:rsid w:val="00CF57E6"/>
    <w:rsid w:val="00CF5EAD"/>
    <w:rsid w:val="00D142D2"/>
    <w:rsid w:val="00D23607"/>
    <w:rsid w:val="00D27D61"/>
    <w:rsid w:val="00D62DBB"/>
    <w:rsid w:val="00D65B8D"/>
    <w:rsid w:val="00D95178"/>
    <w:rsid w:val="00D97A87"/>
    <w:rsid w:val="00DA7DF5"/>
    <w:rsid w:val="00DC70B3"/>
    <w:rsid w:val="00E05352"/>
    <w:rsid w:val="00E11C99"/>
    <w:rsid w:val="00E14F74"/>
    <w:rsid w:val="00E306F9"/>
    <w:rsid w:val="00E32966"/>
    <w:rsid w:val="00E43042"/>
    <w:rsid w:val="00E578CC"/>
    <w:rsid w:val="00E63C81"/>
    <w:rsid w:val="00E65491"/>
    <w:rsid w:val="00E75DB4"/>
    <w:rsid w:val="00E77D28"/>
    <w:rsid w:val="00E900CA"/>
    <w:rsid w:val="00E902E7"/>
    <w:rsid w:val="00E97580"/>
    <w:rsid w:val="00EA3B45"/>
    <w:rsid w:val="00EA766B"/>
    <w:rsid w:val="00EB0016"/>
    <w:rsid w:val="00EB01AC"/>
    <w:rsid w:val="00EB59FD"/>
    <w:rsid w:val="00EB7669"/>
    <w:rsid w:val="00EC6C43"/>
    <w:rsid w:val="00ED004F"/>
    <w:rsid w:val="00ED22B2"/>
    <w:rsid w:val="00F130C8"/>
    <w:rsid w:val="00F1464D"/>
    <w:rsid w:val="00F1561B"/>
    <w:rsid w:val="00F30CCC"/>
    <w:rsid w:val="00F33314"/>
    <w:rsid w:val="00F43F5F"/>
    <w:rsid w:val="00F502BD"/>
    <w:rsid w:val="00F54489"/>
    <w:rsid w:val="00F635A8"/>
    <w:rsid w:val="00F71349"/>
    <w:rsid w:val="00F732AF"/>
    <w:rsid w:val="00FA2065"/>
    <w:rsid w:val="00FC7C46"/>
    <w:rsid w:val="00FD2220"/>
    <w:rsid w:val="00FD2CD1"/>
    <w:rsid w:val="00FE5770"/>
    <w:rsid w:val="00FE7ACD"/>
    <w:rsid w:val="00F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5:docId w15:val="{4C51582E-FC8D-412E-9BC4-258EB0C6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6BB"/>
    <w:pPr>
      <w:spacing w:after="0" w:line="240" w:lineRule="auto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D279A"/>
    <w:pPr>
      <w:keepNext/>
      <w:keepLines/>
      <w:spacing w:before="720" w:after="480" w:line="300" w:lineRule="atLeast"/>
      <w:outlineLvl w:val="0"/>
    </w:pPr>
    <w:rPr>
      <w:rFonts w:ascii="Verdana" w:eastAsiaTheme="majorEastAsia" w:hAnsi="Verdana" w:cstheme="majorBidi"/>
      <w:bCs/>
      <w:color w:val="000000" w:themeColor="text1"/>
      <w:sz w:val="52"/>
      <w:szCs w:val="28"/>
    </w:rPr>
  </w:style>
  <w:style w:type="paragraph" w:styleId="Rubrik2">
    <w:name w:val="heading 2"/>
    <w:basedOn w:val="Rubrik1"/>
    <w:next w:val="Brdtext"/>
    <w:link w:val="Rubrik2Char"/>
    <w:uiPriority w:val="9"/>
    <w:qFormat/>
    <w:rsid w:val="008D279A"/>
    <w:pPr>
      <w:spacing w:before="480" w:after="120"/>
      <w:outlineLvl w:val="1"/>
    </w:pPr>
    <w:rPr>
      <w:b/>
      <w:bCs w:val="0"/>
      <w:sz w:val="32"/>
      <w:szCs w:val="26"/>
    </w:rPr>
  </w:style>
  <w:style w:type="paragraph" w:styleId="Rubrik3">
    <w:name w:val="heading 3"/>
    <w:basedOn w:val="Rubrik2"/>
    <w:next w:val="Brdtext"/>
    <w:link w:val="Rubrik3Char"/>
    <w:uiPriority w:val="9"/>
    <w:qFormat/>
    <w:rsid w:val="009C51C4"/>
    <w:pPr>
      <w:spacing w:before="240"/>
      <w:outlineLvl w:val="2"/>
    </w:pPr>
    <w:rPr>
      <w:bCs/>
      <w:color w:val="auto"/>
      <w:sz w:val="22"/>
    </w:rPr>
  </w:style>
  <w:style w:type="paragraph" w:styleId="Rubrik4">
    <w:name w:val="heading 4"/>
    <w:basedOn w:val="Rubrik3"/>
    <w:next w:val="Brdtext"/>
    <w:link w:val="Rubrik4Char"/>
    <w:uiPriority w:val="9"/>
    <w:rsid w:val="006D3ADA"/>
    <w:pPr>
      <w:outlineLvl w:val="3"/>
    </w:pPr>
    <w:rPr>
      <w:rFonts w:ascii="Times New Roman" w:hAnsi="Times New Roman"/>
      <w:bCs w:val="0"/>
      <w:iCs/>
    </w:rPr>
  </w:style>
  <w:style w:type="paragraph" w:styleId="Rubrik5">
    <w:name w:val="heading 5"/>
    <w:basedOn w:val="Rubrik4"/>
    <w:next w:val="Normal"/>
    <w:link w:val="Rubrik5Char"/>
    <w:uiPriority w:val="9"/>
    <w:unhideWhenUsed/>
    <w:rsid w:val="00655315"/>
    <w:pPr>
      <w:spacing w:before="200"/>
      <w:outlineLvl w:val="4"/>
    </w:pPr>
    <w:rPr>
      <w:b w:val="0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rsid w:val="00B82818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rsid w:val="00B82818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82818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82818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Uppsatstitel">
    <w:name w:val="Uppsatstitel"/>
    <w:basedOn w:val="Normal"/>
    <w:next w:val="Undertitel"/>
    <w:rsid w:val="00804337"/>
    <w:pPr>
      <w:spacing w:line="300" w:lineRule="atLeast"/>
    </w:pPr>
    <w:rPr>
      <w:rFonts w:ascii="Verdana" w:hAnsi="Verdana"/>
      <w:color w:val="002F5F"/>
      <w:sz w:val="56"/>
    </w:rPr>
  </w:style>
  <w:style w:type="paragraph" w:customStyle="1" w:styleId="Undertitel">
    <w:name w:val="Undertitel"/>
    <w:basedOn w:val="Uppsatstitel"/>
    <w:rsid w:val="00804337"/>
    <w:pPr>
      <w:spacing w:before="120" w:after="560" w:line="480" w:lineRule="atLeast"/>
    </w:pPr>
    <w:rPr>
      <w:sz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93B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93B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Uppsatstitelsidan2">
    <w:name w:val="Uppsatstitel sidan2"/>
    <w:basedOn w:val="Uppsatstitel"/>
    <w:next w:val="Undertitelsidan2"/>
    <w:rsid w:val="004A77BA"/>
    <w:pPr>
      <w:spacing w:before="720" w:after="480"/>
    </w:pPr>
    <w:rPr>
      <w:color w:val="000000" w:themeColor="text1"/>
      <w:sz w:val="52"/>
    </w:rPr>
  </w:style>
  <w:style w:type="paragraph" w:customStyle="1" w:styleId="Undertitelsidan2">
    <w:name w:val="Undertitel sidan2"/>
    <w:basedOn w:val="Uppsatstitelsidan2"/>
    <w:next w:val="Uppsatstitelsidan2"/>
    <w:rsid w:val="00E63C81"/>
    <w:pPr>
      <w:spacing w:after="360"/>
    </w:pPr>
    <w:rPr>
      <w:b/>
      <w:sz w:val="22"/>
    </w:rPr>
  </w:style>
  <w:style w:type="paragraph" w:customStyle="1" w:styleId="Sammanfattning">
    <w:name w:val="Sammanfattning"/>
    <w:basedOn w:val="Uppsatstitelsidan2"/>
    <w:next w:val="Brdtext"/>
    <w:rsid w:val="004025FD"/>
  </w:style>
  <w:style w:type="paragraph" w:styleId="Sidhuvud">
    <w:name w:val="header"/>
    <w:basedOn w:val="Normal"/>
    <w:link w:val="SidhuvudChar"/>
    <w:uiPriority w:val="99"/>
    <w:unhideWhenUsed/>
    <w:rsid w:val="00C32692"/>
    <w:pPr>
      <w:tabs>
        <w:tab w:val="center" w:pos="4536"/>
        <w:tab w:val="right" w:pos="9072"/>
      </w:tabs>
    </w:pPr>
  </w:style>
  <w:style w:type="paragraph" w:customStyle="1" w:styleId="Nyckelord">
    <w:name w:val="Nyckelord"/>
    <w:basedOn w:val="Normal"/>
    <w:next w:val="Brdtext"/>
    <w:rsid w:val="00AE5038"/>
    <w:pPr>
      <w:spacing w:before="480" w:after="120" w:line="300" w:lineRule="atLeast"/>
    </w:pPr>
    <w:rPr>
      <w:rFonts w:ascii="Verdana" w:hAnsi="Verdana"/>
      <w:b/>
    </w:rPr>
  </w:style>
  <w:style w:type="paragraph" w:customStyle="1" w:styleId="Innehllsfrteckning">
    <w:name w:val="Innehållsförteckning"/>
    <w:basedOn w:val="Normal"/>
    <w:next w:val="Sidhuvud"/>
    <w:rsid w:val="00AE5038"/>
    <w:pPr>
      <w:spacing w:before="720" w:after="480" w:line="300" w:lineRule="atLeast"/>
    </w:pPr>
    <w:rPr>
      <w:rFonts w:ascii="Verdana" w:hAnsi="Verdana"/>
      <w:sz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8D279A"/>
    <w:rPr>
      <w:rFonts w:ascii="Verdana" w:eastAsiaTheme="majorEastAsia" w:hAnsi="Verdana" w:cstheme="majorBidi"/>
      <w:bCs/>
      <w:color w:val="000000" w:themeColor="text1"/>
      <w:sz w:val="52"/>
      <w:szCs w:val="28"/>
    </w:rPr>
  </w:style>
  <w:style w:type="paragraph" w:styleId="Innehll1">
    <w:name w:val="toc 1"/>
    <w:basedOn w:val="Normal"/>
    <w:next w:val="Normal"/>
    <w:autoRedefine/>
    <w:uiPriority w:val="39"/>
    <w:unhideWhenUsed/>
    <w:rsid w:val="00C8187D"/>
    <w:pPr>
      <w:spacing w:after="100"/>
    </w:pPr>
    <w:rPr>
      <w:rFonts w:ascii="Verdana" w:hAnsi="Verdana"/>
      <w:b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A4C3C"/>
    <w:pPr>
      <w:outlineLvl w:val="9"/>
    </w:pPr>
  </w:style>
  <w:style w:type="paragraph" w:styleId="Innehll2">
    <w:name w:val="toc 2"/>
    <w:basedOn w:val="Normal"/>
    <w:next w:val="Normal"/>
    <w:autoRedefine/>
    <w:uiPriority w:val="39"/>
    <w:unhideWhenUsed/>
    <w:rsid w:val="00C8187D"/>
    <w:pPr>
      <w:spacing w:after="100"/>
      <w:ind w:left="220"/>
    </w:pPr>
    <w:rPr>
      <w:rFonts w:ascii="Verdana" w:eastAsiaTheme="minorEastAsia" w:hAnsi="Verdana"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C8187D"/>
    <w:pPr>
      <w:spacing w:after="100"/>
      <w:ind w:left="440"/>
    </w:pPr>
    <w:rPr>
      <w:rFonts w:ascii="Verdana" w:eastAsiaTheme="minorEastAsia" w:hAnsi="Verdana"/>
      <w:sz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A4C3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A4C3C"/>
    <w:rPr>
      <w:rFonts w:ascii="Tahoma" w:hAnsi="Tahoma" w:cs="Tahoma"/>
      <w:sz w:val="16"/>
      <w:szCs w:val="16"/>
    </w:rPr>
  </w:style>
  <w:style w:type="character" w:customStyle="1" w:styleId="SidhuvudChar">
    <w:name w:val="Sidhuvud Char"/>
    <w:basedOn w:val="Standardstycketeckensnitt"/>
    <w:link w:val="Sidhuvud"/>
    <w:uiPriority w:val="99"/>
    <w:rsid w:val="00C32692"/>
    <w:rPr>
      <w:rFonts w:ascii="Times New Roman" w:hAnsi="Times New Roman"/>
    </w:rPr>
  </w:style>
  <w:style w:type="paragraph" w:customStyle="1" w:styleId="Ingress">
    <w:name w:val="Ingress"/>
    <w:basedOn w:val="Normal"/>
    <w:next w:val="Brdtext"/>
    <w:rsid w:val="00D23607"/>
    <w:pPr>
      <w:spacing w:after="120" w:line="300" w:lineRule="atLeast"/>
    </w:pPr>
    <w:rPr>
      <w:b/>
    </w:rPr>
  </w:style>
  <w:style w:type="paragraph" w:styleId="Sidfot">
    <w:name w:val="footer"/>
    <w:basedOn w:val="Normal"/>
    <w:link w:val="SidfotChar"/>
    <w:uiPriority w:val="99"/>
    <w:unhideWhenUsed/>
    <w:rsid w:val="00C32692"/>
    <w:pPr>
      <w:tabs>
        <w:tab w:val="center" w:pos="4536"/>
        <w:tab w:val="right" w:pos="9072"/>
      </w:tabs>
    </w:pPr>
  </w:style>
  <w:style w:type="paragraph" w:styleId="Brdtext">
    <w:name w:val="Body Text"/>
    <w:basedOn w:val="Normal"/>
    <w:link w:val="BrdtextChar"/>
    <w:qFormat/>
    <w:rsid w:val="00AE5038"/>
    <w:pPr>
      <w:spacing w:after="120" w:line="300" w:lineRule="atLeast"/>
    </w:pPr>
    <w:rPr>
      <w:rFonts w:eastAsia="Times New Roman" w:cs="Times New Roman"/>
      <w:szCs w:val="24"/>
      <w:lang w:eastAsia="sv-SE"/>
    </w:rPr>
  </w:style>
  <w:style w:type="character" w:customStyle="1" w:styleId="BrdtextChar">
    <w:name w:val="Brödtext Char"/>
    <w:basedOn w:val="Standardstycketeckensnitt"/>
    <w:link w:val="Brdtext"/>
    <w:rsid w:val="00AE5038"/>
    <w:rPr>
      <w:rFonts w:ascii="Times New Roman" w:eastAsia="Times New Roman" w:hAnsi="Times New Roman" w:cs="Times New Roman"/>
      <w:szCs w:val="24"/>
      <w:lang w:eastAsia="sv-SE"/>
    </w:rPr>
  </w:style>
  <w:style w:type="paragraph" w:customStyle="1" w:styleId="Bildtext">
    <w:name w:val="Bildtext"/>
    <w:basedOn w:val="Normal"/>
    <w:next w:val="Normal"/>
    <w:qFormat/>
    <w:rsid w:val="00F1561B"/>
    <w:pPr>
      <w:spacing w:after="120" w:line="300" w:lineRule="atLeast"/>
      <w:ind w:right="454"/>
    </w:pPr>
    <w:rPr>
      <w:rFonts w:ascii="Verdana" w:hAnsi="Verdana"/>
      <w:i/>
      <w:iCs/>
      <w:color w:val="000000" w:themeColor="text1"/>
      <w:sz w:val="16"/>
    </w:rPr>
  </w:style>
  <w:style w:type="paragraph" w:styleId="Citat">
    <w:name w:val="Quote"/>
    <w:basedOn w:val="Normal"/>
    <w:link w:val="CitatChar"/>
    <w:uiPriority w:val="29"/>
    <w:qFormat/>
    <w:rsid w:val="00C36505"/>
    <w:pPr>
      <w:spacing w:after="120" w:line="240" w:lineRule="atLeast"/>
      <w:ind w:left="454" w:right="454"/>
    </w:pPr>
    <w:rPr>
      <w:iCs/>
      <w:color w:val="000000" w:themeColor="text1"/>
      <w:sz w:val="20"/>
    </w:rPr>
  </w:style>
  <w:style w:type="character" w:customStyle="1" w:styleId="CitatChar">
    <w:name w:val="Citat Char"/>
    <w:basedOn w:val="Standardstycketeckensnitt"/>
    <w:link w:val="Citat"/>
    <w:uiPriority w:val="29"/>
    <w:rsid w:val="00C36505"/>
    <w:rPr>
      <w:rFonts w:ascii="Times New Roman" w:hAnsi="Times New Roman"/>
      <w:iCs/>
      <w:color w:val="000000" w:themeColor="text1"/>
      <w:sz w:val="20"/>
    </w:rPr>
  </w:style>
  <w:style w:type="paragraph" w:styleId="Punktlista">
    <w:name w:val="List Bullet"/>
    <w:basedOn w:val="Normal"/>
    <w:uiPriority w:val="99"/>
    <w:unhideWhenUsed/>
    <w:qFormat/>
    <w:rsid w:val="007347A4"/>
    <w:pPr>
      <w:numPr>
        <w:numId w:val="6"/>
      </w:numPr>
      <w:spacing w:line="300" w:lineRule="atLeast"/>
      <w:ind w:left="255" w:hanging="255"/>
      <w:jc w:val="both"/>
    </w:pPr>
  </w:style>
  <w:style w:type="paragraph" w:styleId="Numreradlista">
    <w:name w:val="List Number"/>
    <w:basedOn w:val="Normal"/>
    <w:uiPriority w:val="99"/>
    <w:unhideWhenUsed/>
    <w:qFormat/>
    <w:rsid w:val="007347A4"/>
    <w:pPr>
      <w:numPr>
        <w:numId w:val="12"/>
      </w:numPr>
      <w:spacing w:line="300" w:lineRule="atLeast"/>
      <w:ind w:left="357" w:hanging="357"/>
      <w:contextualSpacing/>
      <w:jc w:val="both"/>
    </w:pPr>
  </w:style>
  <w:style w:type="character" w:styleId="Fotnotsreferens">
    <w:name w:val="footnote reference"/>
    <w:basedOn w:val="Standardstycketeckensnitt"/>
    <w:uiPriority w:val="99"/>
    <w:unhideWhenUsed/>
    <w:rsid w:val="009C493C"/>
    <w:rPr>
      <w:rFonts w:ascii="Times New Roman" w:hAnsi="Times New Roman"/>
      <w:vertAlign w:val="superscript"/>
    </w:rPr>
  </w:style>
  <w:style w:type="paragraph" w:styleId="Fotnotstext">
    <w:name w:val="footnote text"/>
    <w:basedOn w:val="Normal"/>
    <w:link w:val="FotnotstextChar"/>
    <w:uiPriority w:val="99"/>
    <w:unhideWhenUsed/>
    <w:rsid w:val="002852E2"/>
    <w:pPr>
      <w:spacing w:after="80" w:line="240" w:lineRule="atLeast"/>
      <w:ind w:left="113" w:right="454" w:hanging="113"/>
    </w:pPr>
    <w:rPr>
      <w:rFonts w:ascii="Verdana" w:hAnsi="Verdana"/>
      <w:i/>
      <w:sz w:val="16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2852E2"/>
    <w:rPr>
      <w:rFonts w:ascii="Verdana" w:hAnsi="Verdana"/>
      <w:i/>
      <w:sz w:val="16"/>
      <w:szCs w:val="20"/>
    </w:rPr>
  </w:style>
  <w:style w:type="character" w:customStyle="1" w:styleId="SidfotChar">
    <w:name w:val="Sidfot Char"/>
    <w:basedOn w:val="Standardstycketeckensnitt"/>
    <w:link w:val="Sidfot"/>
    <w:uiPriority w:val="99"/>
    <w:rsid w:val="00C32692"/>
    <w:rPr>
      <w:rFonts w:ascii="Times New Roman" w:hAnsi="Times New Roman"/>
    </w:rPr>
  </w:style>
  <w:style w:type="character" w:styleId="Sidnummer">
    <w:name w:val="page number"/>
    <w:basedOn w:val="Standardstycketeckensnitt"/>
    <w:uiPriority w:val="99"/>
    <w:semiHidden/>
    <w:rsid w:val="00EA3B45"/>
    <w:rPr>
      <w:rFonts w:ascii="Times New Roman" w:hAnsi="Times New Roman"/>
      <w:sz w:val="18"/>
    </w:rPr>
  </w:style>
  <w:style w:type="character" w:styleId="Hyperlnk">
    <w:name w:val="Hyperlink"/>
    <w:basedOn w:val="Standardstycketeckensnitt"/>
    <w:uiPriority w:val="99"/>
    <w:unhideWhenUsed/>
    <w:rsid w:val="000B7268"/>
    <w:rPr>
      <w:color w:val="0000FF" w:themeColor="hyperlink"/>
      <w:u w:val="single"/>
    </w:rPr>
  </w:style>
  <w:style w:type="paragraph" w:customStyle="1" w:styleId="Litteraturlistamedsiffror">
    <w:name w:val="Litteraturlista med siffror"/>
    <w:basedOn w:val="Normal"/>
    <w:qFormat/>
    <w:rsid w:val="00D23607"/>
    <w:pPr>
      <w:numPr>
        <w:numId w:val="14"/>
      </w:numPr>
      <w:spacing w:after="100" w:line="220" w:lineRule="exact"/>
      <w:ind w:left="357" w:hanging="357"/>
      <w:jc w:val="both"/>
    </w:pPr>
    <w:rPr>
      <w:color w:val="002F5F"/>
      <w:sz w:val="20"/>
    </w:rPr>
  </w:style>
  <w:style w:type="paragraph" w:customStyle="1" w:styleId="Litteraturlistautansiffror">
    <w:name w:val="Litteraturlista utan siffror"/>
    <w:basedOn w:val="Normal"/>
    <w:qFormat/>
    <w:rsid w:val="00D23607"/>
    <w:pPr>
      <w:spacing w:after="100" w:line="220" w:lineRule="exact"/>
      <w:ind w:left="170" w:hanging="170"/>
    </w:pPr>
    <w:rPr>
      <w:sz w:val="20"/>
    </w:rPr>
  </w:style>
  <w:style w:type="character" w:customStyle="1" w:styleId="Rubrik2Char">
    <w:name w:val="Rubrik 2 Char"/>
    <w:basedOn w:val="Standardstycketeckensnitt"/>
    <w:link w:val="Rubrik2"/>
    <w:uiPriority w:val="9"/>
    <w:rsid w:val="006D3ADA"/>
    <w:rPr>
      <w:rFonts w:ascii="Verdana" w:eastAsiaTheme="majorEastAsia" w:hAnsi="Verdana" w:cstheme="majorBidi"/>
      <w:b/>
      <w:color w:val="000000" w:themeColor="text1"/>
      <w:sz w:val="32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6D3ADA"/>
    <w:rPr>
      <w:rFonts w:ascii="Verdana" w:eastAsiaTheme="majorEastAsia" w:hAnsi="Verdana" w:cstheme="majorBidi"/>
      <w:b/>
      <w:bCs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rsid w:val="006D3ADA"/>
    <w:rPr>
      <w:rFonts w:ascii="Times New Roman" w:eastAsiaTheme="majorEastAsia" w:hAnsi="Times New Roman" w:cstheme="majorBidi"/>
      <w:b/>
      <w:iCs/>
      <w:szCs w:val="26"/>
    </w:rPr>
  </w:style>
  <w:style w:type="character" w:customStyle="1" w:styleId="Rubrik5Char">
    <w:name w:val="Rubrik 5 Char"/>
    <w:basedOn w:val="Standardstycketeckensnitt"/>
    <w:link w:val="Rubrik5"/>
    <w:uiPriority w:val="9"/>
    <w:rsid w:val="00655315"/>
    <w:rPr>
      <w:rFonts w:ascii="Times New Roman" w:eastAsiaTheme="majorEastAsia" w:hAnsi="Times New Roman" w:cstheme="majorBidi"/>
      <w:iCs/>
      <w:color w:val="243F60" w:themeColor="accent1" w:themeShade="7F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F5E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82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82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82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extruta">
    <w:name w:val="Textruta"/>
    <w:basedOn w:val="Normal"/>
    <w:rsid w:val="00804337"/>
    <w:pPr>
      <w:spacing w:line="280" w:lineRule="exact"/>
    </w:pPr>
    <w:rPr>
      <w:rFonts w:ascii="Verdana" w:hAnsi="Verdana"/>
      <w:color w:val="002F5F"/>
      <w:sz w:val="16"/>
      <w:szCs w:val="16"/>
    </w:rPr>
  </w:style>
  <w:style w:type="paragraph" w:styleId="Beskrivning">
    <w:name w:val="caption"/>
    <w:basedOn w:val="Normal"/>
    <w:next w:val="Normal"/>
    <w:uiPriority w:val="35"/>
    <w:unhideWhenUsed/>
    <w:qFormat/>
    <w:rsid w:val="005B36BB"/>
    <w:pPr>
      <w:spacing w:after="120" w:line="300" w:lineRule="atLeast"/>
      <w:ind w:right="454"/>
    </w:pPr>
    <w:rPr>
      <w:rFonts w:ascii="Verdana" w:hAnsi="Verdana"/>
      <w:bCs/>
      <w:i/>
      <w:sz w:val="16"/>
      <w:szCs w:val="18"/>
    </w:rPr>
  </w:style>
  <w:style w:type="paragraph" w:styleId="Figurfrteckning">
    <w:name w:val="table of figures"/>
    <w:basedOn w:val="Normal"/>
    <w:next w:val="Normal"/>
    <w:uiPriority w:val="99"/>
    <w:unhideWhenUsed/>
    <w:rsid w:val="00A21CD7"/>
  </w:style>
  <w:style w:type="paragraph" w:styleId="Liststycke">
    <w:name w:val="List Paragraph"/>
    <w:basedOn w:val="Normal"/>
    <w:uiPriority w:val="34"/>
    <w:qFormat/>
    <w:rsid w:val="00EB01AC"/>
    <w:pPr>
      <w:spacing w:after="160" w:line="259" w:lineRule="auto"/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Rapportma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832FC-5122-4BFE-967B-239A6C0E0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Rapportmall.dotm</Template>
  <TotalTime>8</TotalTime>
  <Pages>7</Pages>
  <Words>1247</Words>
  <Characters>6610</Characters>
  <Application>Microsoft Office Word</Application>
  <DocSecurity>0</DocSecurity>
  <Lines>55</Lines>
  <Paragraphs>15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Stockholms universitetsbibliotek</Company>
  <LinksUpToDate>false</LinksUpToDate>
  <CharactersWithSpaces>7842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Larsson</dc:creator>
  <cp:keywords/>
  <dc:description/>
  <cp:lastModifiedBy>Fredrik Larsson</cp:lastModifiedBy>
  <cp:revision>5</cp:revision>
  <cp:lastPrinted>2016-03-31T20:27:00Z</cp:lastPrinted>
  <dcterms:created xsi:type="dcterms:W3CDTF">2016-03-31T20:24:00Z</dcterms:created>
  <dcterms:modified xsi:type="dcterms:W3CDTF">2016-03-31T20:33:00Z</dcterms:modified>
</cp:coreProperties>
</file>